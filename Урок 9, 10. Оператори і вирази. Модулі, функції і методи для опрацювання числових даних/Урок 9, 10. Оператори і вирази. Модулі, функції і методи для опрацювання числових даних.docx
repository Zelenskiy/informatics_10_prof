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E3F5" w14:textId="60CF7AEE" w:rsidR="00942E5E" w:rsidRDefault="003E1992" w:rsidP="003E1992">
      <w:pPr>
        <w:tabs>
          <w:tab w:val="left" w:pos="993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Урок №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1749CD">
        <w:rPr>
          <w:rFonts w:ascii="Times New Roman" w:hAnsi="Times New Roman" w:cs="Times New Roman"/>
          <w:b/>
          <w:sz w:val="24"/>
          <w:szCs w:val="24"/>
        </w:rPr>
        <w:t>9</w:t>
      </w:r>
      <w:r w:rsidR="00B3128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749CD">
        <w:rPr>
          <w:rFonts w:ascii="Times New Roman" w:hAnsi="Times New Roman" w:cs="Times New Roman"/>
          <w:b/>
          <w:sz w:val="24"/>
          <w:szCs w:val="24"/>
        </w:rPr>
        <w:t>10</w:t>
      </w:r>
    </w:p>
    <w:p w14:paraId="11883268" w14:textId="643CAF72" w:rsid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Клас </w:t>
      </w:r>
      <w:r w:rsidR="00B31283">
        <w:rPr>
          <w:rFonts w:ascii="Times New Roman" w:hAnsi="Times New Roman" w:cs="Times New Roman"/>
          <w:b/>
          <w:sz w:val="24"/>
          <w:szCs w:val="24"/>
        </w:rPr>
        <w:t>10-Б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</w:p>
    <w:p w14:paraId="310271C2" w14:textId="37E1C6B8"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Дата уроку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483ECB">
        <w:rPr>
          <w:rFonts w:ascii="Times New Roman" w:hAnsi="Times New Roman" w:cs="Times New Roman"/>
          <w:b/>
          <w:sz w:val="24"/>
          <w:szCs w:val="24"/>
        </w:rPr>
        <w:t>1</w:t>
      </w:r>
      <w:r w:rsidR="001749CD">
        <w:rPr>
          <w:rFonts w:ascii="Times New Roman" w:hAnsi="Times New Roman" w:cs="Times New Roman"/>
          <w:b/>
          <w:sz w:val="24"/>
          <w:szCs w:val="24"/>
        </w:rPr>
        <w:t>7</w:t>
      </w:r>
      <w:r w:rsidR="00B31283">
        <w:rPr>
          <w:rFonts w:ascii="Times New Roman" w:hAnsi="Times New Roman" w:cs="Times New Roman"/>
          <w:b/>
          <w:sz w:val="24"/>
          <w:szCs w:val="24"/>
        </w:rPr>
        <w:t>.09.2020</w:t>
      </w:r>
    </w:p>
    <w:p w14:paraId="45D2FF3C" w14:textId="23780E18" w:rsidR="003E1992" w:rsidRPr="003E1992" w:rsidRDefault="003E1992" w:rsidP="00A13897">
      <w:pPr>
        <w:tabs>
          <w:tab w:val="left" w:pos="1701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1749CD" w:rsidRPr="001749CD">
        <w:rPr>
          <w:rFonts w:ascii="Times New Roman" w:hAnsi="Times New Roman" w:cs="Times New Roman"/>
          <w:b/>
          <w:sz w:val="24"/>
          <w:szCs w:val="24"/>
        </w:rPr>
        <w:t>Оператори і вирази. Модулі, функції і методи для опрацювання числових даних</w:t>
      </w:r>
    </w:p>
    <w:p w14:paraId="4A967FE1" w14:textId="0858CEB6" w:rsidR="003E1992" w:rsidRPr="00F44DB0" w:rsidRDefault="003E1992" w:rsidP="003E1992">
      <w:pPr>
        <w:tabs>
          <w:tab w:val="left" w:pos="1701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Мета.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  <w:t>Навчальна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44DB0">
        <w:rPr>
          <w:rFonts w:ascii="Times New Roman" w:hAnsi="Times New Roman" w:cs="Times New Roman"/>
          <w:sz w:val="24"/>
          <w:szCs w:val="24"/>
        </w:rPr>
        <w:t xml:space="preserve">розглянути </w:t>
      </w:r>
      <w:r w:rsidR="001749CD">
        <w:rPr>
          <w:rFonts w:ascii="Times New Roman" w:hAnsi="Times New Roman" w:cs="Times New Roman"/>
          <w:sz w:val="24"/>
          <w:szCs w:val="24"/>
        </w:rPr>
        <w:t>оператори</w:t>
      </w:r>
      <w:r w:rsidR="00F44DB0">
        <w:rPr>
          <w:rFonts w:ascii="Times New Roman" w:hAnsi="Times New Roman" w:cs="Times New Roman"/>
          <w:sz w:val="24"/>
          <w:szCs w:val="24"/>
        </w:rPr>
        <w:t xml:space="preserve"> мови </w:t>
      </w:r>
      <w:r w:rsidR="00F44DB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44DB0">
        <w:rPr>
          <w:rFonts w:ascii="Times New Roman" w:hAnsi="Times New Roman" w:cs="Times New Roman"/>
          <w:sz w:val="24"/>
          <w:szCs w:val="24"/>
        </w:rPr>
        <w:t>; формування</w:t>
      </w:r>
      <w:r w:rsidR="001749CD">
        <w:rPr>
          <w:rFonts w:ascii="Times New Roman" w:hAnsi="Times New Roman" w:cs="Times New Roman"/>
          <w:sz w:val="24"/>
          <w:szCs w:val="24"/>
        </w:rPr>
        <w:t xml:space="preserve"> знань про методи опрацювання числових даних</w:t>
      </w:r>
    </w:p>
    <w:p w14:paraId="0AB4C7D6" w14:textId="77777777" w:rsidR="003E1992" w:rsidRPr="003E1992" w:rsidRDefault="003E1992" w:rsidP="003E1992">
      <w:pPr>
        <w:tabs>
          <w:tab w:val="left" w:pos="1701"/>
        </w:tabs>
        <w:spacing w:after="8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Виховна</w:t>
      </w:r>
      <w:r>
        <w:rPr>
          <w:rFonts w:ascii="Times New Roman" w:hAnsi="Times New Roman" w:cs="Times New Roman"/>
          <w:sz w:val="24"/>
          <w:szCs w:val="24"/>
        </w:rPr>
        <w:t>: виховання інтересу до вивчення предмету, потяг до наукової творчості, виховання позитивних рис характеру, сумлінності, здатності до переборення труднощів.</w:t>
      </w:r>
    </w:p>
    <w:p w14:paraId="54632233" w14:textId="3554B008" w:rsidR="003E1992" w:rsidRPr="003E1992" w:rsidRDefault="003E1992" w:rsidP="003E1992">
      <w:pPr>
        <w:tabs>
          <w:tab w:val="left" w:pos="1701"/>
        </w:tabs>
        <w:spacing w:after="8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Розвиваюча</w:t>
      </w:r>
      <w:r>
        <w:rPr>
          <w:rFonts w:ascii="Times New Roman" w:hAnsi="Times New Roman" w:cs="Times New Roman"/>
          <w:sz w:val="24"/>
          <w:szCs w:val="24"/>
        </w:rPr>
        <w:t>: розвиток мислення, пам’яті, уваги</w:t>
      </w:r>
      <w:r w:rsidR="00F44DB0">
        <w:rPr>
          <w:rFonts w:ascii="Times New Roman" w:hAnsi="Times New Roman" w:cs="Times New Roman"/>
          <w:sz w:val="24"/>
          <w:szCs w:val="24"/>
        </w:rPr>
        <w:t>; формування вміння узагальнювати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23E6F9" w14:textId="422F0DAB"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Тип уроку: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FA76D3">
        <w:rPr>
          <w:rFonts w:ascii="Times New Roman" w:hAnsi="Times New Roman" w:cs="Times New Roman"/>
          <w:sz w:val="24"/>
          <w:szCs w:val="24"/>
        </w:rPr>
        <w:t>комбінований</w:t>
      </w:r>
    </w:p>
    <w:p w14:paraId="767B7D6E" w14:textId="77777777"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Структурні компоненти уроку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6"/>
        <w:gridCol w:w="703"/>
      </w:tblGrid>
      <w:tr w:rsidR="00FA76D3" w:rsidRPr="003E1992" w14:paraId="2973D35C" w14:textId="77777777" w:rsidTr="00483ECB">
        <w:tc>
          <w:tcPr>
            <w:tcW w:w="8206" w:type="dxa"/>
          </w:tcPr>
          <w:p w14:paraId="11E9140C" w14:textId="77777777" w:rsidR="00FA76D3" w:rsidRPr="003E1992" w:rsidRDefault="00FA76D3" w:rsidP="006F12F7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Організація класу</w:t>
            </w:r>
          </w:p>
        </w:tc>
        <w:tc>
          <w:tcPr>
            <w:tcW w:w="703" w:type="dxa"/>
          </w:tcPr>
          <w:p w14:paraId="35B2DA77" w14:textId="77777777" w:rsidR="00FA76D3" w:rsidRPr="003E1992" w:rsidRDefault="00FA76D3" w:rsidP="006F12F7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2B8F5BD9" w14:textId="77777777" w:rsidTr="00483ECB">
        <w:tc>
          <w:tcPr>
            <w:tcW w:w="8206" w:type="dxa"/>
          </w:tcPr>
          <w:p w14:paraId="5B8038E0" w14:textId="77777777" w:rsidR="00FA76D3" w:rsidRPr="003E1992" w:rsidRDefault="00FA76D3" w:rsidP="006F12F7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D4EF1">
              <w:rPr>
                <w:rFonts w:ascii="Times New Roman" w:hAnsi="Times New Roman" w:cs="Times New Roman"/>
                <w:sz w:val="24"/>
                <w:szCs w:val="24"/>
              </w:rPr>
              <w:t>Актуалізація і корекція опорних знань</w:t>
            </w:r>
          </w:p>
        </w:tc>
        <w:tc>
          <w:tcPr>
            <w:tcW w:w="703" w:type="dxa"/>
          </w:tcPr>
          <w:p w14:paraId="6112DC03" w14:textId="77777777" w:rsidR="00FA76D3" w:rsidRPr="003E1992" w:rsidRDefault="00FA76D3" w:rsidP="006F12F7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298746BD" w14:textId="77777777" w:rsidTr="00483ECB">
        <w:tc>
          <w:tcPr>
            <w:tcW w:w="8206" w:type="dxa"/>
          </w:tcPr>
          <w:p w14:paraId="35C357DE" w14:textId="77777777" w:rsidR="00FA76D3" w:rsidRPr="003E1992" w:rsidRDefault="00FA76D3" w:rsidP="006F12F7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0802">
              <w:rPr>
                <w:rFonts w:ascii="Times New Roman" w:hAnsi="Times New Roman" w:cs="Times New Roman"/>
                <w:sz w:val="24"/>
                <w:szCs w:val="24"/>
              </w:rPr>
              <w:t>Повідомлення теми, мети і завдань уроку</w:t>
            </w:r>
          </w:p>
        </w:tc>
        <w:tc>
          <w:tcPr>
            <w:tcW w:w="703" w:type="dxa"/>
          </w:tcPr>
          <w:p w14:paraId="220EB6CB" w14:textId="77777777" w:rsidR="00FA76D3" w:rsidRPr="003E1992" w:rsidRDefault="00FA76D3" w:rsidP="006F12F7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127CBF78" w14:textId="77777777" w:rsidTr="00483ECB">
        <w:tc>
          <w:tcPr>
            <w:tcW w:w="8206" w:type="dxa"/>
          </w:tcPr>
          <w:p w14:paraId="45B194F4" w14:textId="77777777" w:rsidR="00FA76D3" w:rsidRPr="003E1992" w:rsidRDefault="00FA76D3" w:rsidP="006F12F7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Мотивація навчальної діяльності учнів</w:t>
            </w:r>
          </w:p>
        </w:tc>
        <w:tc>
          <w:tcPr>
            <w:tcW w:w="703" w:type="dxa"/>
          </w:tcPr>
          <w:p w14:paraId="48AC3BBE" w14:textId="77777777" w:rsidR="00FA76D3" w:rsidRPr="003E1992" w:rsidRDefault="00FA76D3" w:rsidP="006F12F7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65AEA66D" w14:textId="77777777" w:rsidTr="00483ECB">
        <w:tc>
          <w:tcPr>
            <w:tcW w:w="8206" w:type="dxa"/>
          </w:tcPr>
          <w:p w14:paraId="56CA1118" w14:textId="77777777" w:rsidR="00FA76D3" w:rsidRPr="003E1992" w:rsidRDefault="00FA76D3" w:rsidP="006F12F7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D4EF1">
              <w:rPr>
                <w:rFonts w:ascii="Times New Roman" w:hAnsi="Times New Roman" w:cs="Times New Roman"/>
                <w:sz w:val="24"/>
                <w:szCs w:val="24"/>
              </w:rPr>
              <w:t>Сприймання нового матеріалу, його усвідомлення.</w:t>
            </w:r>
          </w:p>
        </w:tc>
        <w:tc>
          <w:tcPr>
            <w:tcW w:w="703" w:type="dxa"/>
          </w:tcPr>
          <w:p w14:paraId="20FEAFE5" w14:textId="77777777" w:rsidR="00FA76D3" w:rsidRPr="003E1992" w:rsidRDefault="00FA76D3" w:rsidP="006F12F7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30C8B0AC" w14:textId="77777777" w:rsidTr="00483ECB">
        <w:tc>
          <w:tcPr>
            <w:tcW w:w="8206" w:type="dxa"/>
          </w:tcPr>
          <w:p w14:paraId="4F8F69D0" w14:textId="5805696B" w:rsidR="00FA76D3" w:rsidRPr="003E1992" w:rsidRDefault="00513CC5" w:rsidP="006F12F7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A76D3" w:rsidRPr="00E10802">
              <w:rPr>
                <w:rFonts w:ascii="Times New Roman" w:hAnsi="Times New Roman" w:cs="Times New Roman"/>
                <w:sz w:val="24"/>
                <w:szCs w:val="24"/>
              </w:rPr>
              <w:t>астосування набутих знань про способи дії</w:t>
            </w:r>
          </w:p>
        </w:tc>
        <w:tc>
          <w:tcPr>
            <w:tcW w:w="703" w:type="dxa"/>
          </w:tcPr>
          <w:p w14:paraId="4BDB2289" w14:textId="77777777" w:rsidR="00FA76D3" w:rsidRPr="003E1992" w:rsidRDefault="00FA76D3" w:rsidP="006F12F7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CC5" w:rsidRPr="003E1992" w14:paraId="656EB061" w14:textId="77777777" w:rsidTr="00483ECB">
        <w:tc>
          <w:tcPr>
            <w:tcW w:w="8206" w:type="dxa"/>
          </w:tcPr>
          <w:p w14:paraId="4CD8B413" w14:textId="0C364836" w:rsidR="00513CC5" w:rsidRDefault="00513CC5" w:rsidP="006F12F7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D4EF1">
              <w:rPr>
                <w:rFonts w:ascii="Times New Roman" w:hAnsi="Times New Roman" w:cs="Times New Roman"/>
                <w:sz w:val="24"/>
                <w:szCs w:val="24"/>
              </w:rPr>
              <w:t>Узагальнення і систематизація знань.</w:t>
            </w:r>
          </w:p>
        </w:tc>
        <w:tc>
          <w:tcPr>
            <w:tcW w:w="703" w:type="dxa"/>
          </w:tcPr>
          <w:p w14:paraId="308124D4" w14:textId="77777777" w:rsidR="00513CC5" w:rsidRPr="003E1992" w:rsidRDefault="00513CC5" w:rsidP="006F12F7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7A9F57B5" w14:textId="77777777" w:rsidTr="00483ECB">
        <w:tc>
          <w:tcPr>
            <w:tcW w:w="8206" w:type="dxa"/>
          </w:tcPr>
          <w:p w14:paraId="51766955" w14:textId="77777777" w:rsidR="00FA76D3" w:rsidRPr="003E1992" w:rsidRDefault="00FA76D3" w:rsidP="006F12F7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0802">
              <w:rPr>
                <w:rFonts w:ascii="Times New Roman" w:hAnsi="Times New Roman" w:cs="Times New Roman"/>
                <w:sz w:val="24"/>
                <w:szCs w:val="24"/>
              </w:rPr>
              <w:t>Підсумки уроку</w:t>
            </w:r>
          </w:p>
        </w:tc>
        <w:tc>
          <w:tcPr>
            <w:tcW w:w="703" w:type="dxa"/>
          </w:tcPr>
          <w:p w14:paraId="46B3CBD4" w14:textId="77777777" w:rsidR="00FA76D3" w:rsidRPr="003E1992" w:rsidRDefault="00FA76D3" w:rsidP="006F12F7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14:paraId="4DAC7840" w14:textId="77777777" w:rsidTr="00483ECB">
        <w:tc>
          <w:tcPr>
            <w:tcW w:w="8206" w:type="dxa"/>
          </w:tcPr>
          <w:p w14:paraId="4DF4B6D6" w14:textId="77777777" w:rsidR="00FA76D3" w:rsidRPr="00E10802" w:rsidRDefault="00FA76D3" w:rsidP="006F12F7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493F">
              <w:rPr>
                <w:rFonts w:ascii="Times New Roman" w:hAnsi="Times New Roman" w:cs="Times New Roman"/>
                <w:sz w:val="24"/>
                <w:szCs w:val="24"/>
              </w:rPr>
              <w:t>Домашнє завдання</w:t>
            </w:r>
          </w:p>
        </w:tc>
        <w:tc>
          <w:tcPr>
            <w:tcW w:w="703" w:type="dxa"/>
          </w:tcPr>
          <w:p w14:paraId="401701CA" w14:textId="77777777" w:rsidR="00FA76D3" w:rsidRPr="003E1992" w:rsidRDefault="00FA76D3" w:rsidP="006F12F7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A68D8F" w14:textId="581920CE" w:rsidR="003E1992" w:rsidRPr="007C35EA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Організація класу</w:t>
      </w:r>
    </w:p>
    <w:p w14:paraId="4B91946B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Привітання, відмічання відсутніх</w:t>
      </w:r>
    </w:p>
    <w:p w14:paraId="2AF7B53F" w14:textId="77777777" w:rsidR="007C35EA" w:rsidRPr="007C35EA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Актуалізація і корекція опорних понять та уявлень</w:t>
      </w:r>
    </w:p>
    <w:p w14:paraId="7BF10CB2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Питання для фронтального опитування учнів</w:t>
      </w:r>
    </w:p>
    <w:p w14:paraId="338CAAA5" w14:textId="77777777" w:rsidR="001749CD" w:rsidRPr="00834D6F" w:rsidRDefault="001749CD" w:rsidP="001749CD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4D6F">
        <w:rPr>
          <w:rFonts w:ascii="Times New Roman" w:hAnsi="Times New Roman" w:cs="Times New Roman"/>
          <w:bCs/>
          <w:sz w:val="24"/>
          <w:szCs w:val="24"/>
        </w:rPr>
        <w:t>Що зберігається в змінних?</w:t>
      </w:r>
    </w:p>
    <w:p w14:paraId="367B4B84" w14:textId="330CDD0C" w:rsidR="001749CD" w:rsidRDefault="001749CD" w:rsidP="001749CD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4D6F">
        <w:rPr>
          <w:rFonts w:ascii="Times New Roman" w:hAnsi="Times New Roman" w:cs="Times New Roman"/>
          <w:bCs/>
          <w:sz w:val="24"/>
          <w:szCs w:val="24"/>
        </w:rPr>
        <w:t>Поясніть сутність динамічної типізації змінних.</w:t>
      </w:r>
    </w:p>
    <w:p w14:paraId="465E139E" w14:textId="77777777" w:rsidR="001749CD" w:rsidRPr="00834D6F" w:rsidRDefault="001749CD" w:rsidP="001749CD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4D6F">
        <w:rPr>
          <w:rFonts w:ascii="Times New Roman" w:hAnsi="Times New Roman" w:cs="Times New Roman"/>
          <w:bCs/>
          <w:sz w:val="24"/>
          <w:szCs w:val="24"/>
        </w:rPr>
        <w:t xml:space="preserve">Для чого призначено функцію </w:t>
      </w:r>
      <w:proofErr w:type="spellStart"/>
      <w:r w:rsidRPr="00834D6F">
        <w:rPr>
          <w:rFonts w:ascii="Times New Roman" w:hAnsi="Times New Roman" w:cs="Times New Roman"/>
          <w:bCs/>
          <w:sz w:val="24"/>
          <w:szCs w:val="24"/>
        </w:rPr>
        <w:t>bool</w:t>
      </w:r>
      <w:proofErr w:type="spellEnd"/>
      <w:r w:rsidRPr="00834D6F">
        <w:rPr>
          <w:rFonts w:ascii="Times New Roman" w:hAnsi="Times New Roman" w:cs="Times New Roman"/>
          <w:bCs/>
          <w:sz w:val="24"/>
          <w:szCs w:val="24"/>
        </w:rPr>
        <w:t>?</w:t>
      </w:r>
    </w:p>
    <w:p w14:paraId="22236459" w14:textId="77777777" w:rsidR="001749CD" w:rsidRPr="00834D6F" w:rsidRDefault="001749CD" w:rsidP="001749CD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4D6F">
        <w:rPr>
          <w:rFonts w:ascii="Times New Roman" w:hAnsi="Times New Roman" w:cs="Times New Roman"/>
          <w:bCs/>
          <w:sz w:val="24"/>
          <w:szCs w:val="24"/>
        </w:rPr>
        <w:t>На скільки типів даних може посилатися змінна в програмі?</w:t>
      </w:r>
    </w:p>
    <w:p w14:paraId="42CD7CE7" w14:textId="77777777" w:rsidR="001749CD" w:rsidRPr="00834D6F" w:rsidRDefault="001749CD" w:rsidP="001749CD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4D6F">
        <w:rPr>
          <w:rFonts w:ascii="Times New Roman" w:hAnsi="Times New Roman" w:cs="Times New Roman"/>
          <w:bCs/>
          <w:sz w:val="24"/>
          <w:szCs w:val="24"/>
        </w:rPr>
        <w:t>Як можна видалити з програми непотрібні імена змінних?</w:t>
      </w:r>
    </w:p>
    <w:p w14:paraId="17187492" w14:textId="6F11EBEC" w:rsidR="003E1992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Повідомлення теми, мети і завдань уроку</w:t>
      </w:r>
    </w:p>
    <w:p w14:paraId="203CB8BE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Повідомляється тема уроку </w:t>
      </w:r>
    </w:p>
    <w:p w14:paraId="5488113C" w14:textId="77777777" w:rsid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Разом з учнями визначається мета уроку</w:t>
      </w:r>
    </w:p>
    <w:p w14:paraId="030A1E31" w14:textId="77777777" w:rsidR="003E1992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Мотивація навчальної діяльності учнів</w:t>
      </w:r>
    </w:p>
    <w:p w14:paraId="3634E6CA" w14:textId="77777777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Повідомляється значення даної теми в курсі науки. Звертається увага на її зв’язок з раніше вивченим та значення до матеріалу, який вивчатиметься в </w:t>
      </w:r>
      <w:r w:rsidR="006851E8">
        <w:rPr>
          <w:rFonts w:ascii="Times New Roman" w:hAnsi="Times New Roman" w:cs="Times New Roman"/>
          <w:sz w:val="24"/>
          <w:szCs w:val="24"/>
        </w:rPr>
        <w:t xml:space="preserve">на наступних </w:t>
      </w:r>
      <w:proofErr w:type="spellStart"/>
      <w:r w:rsidR="006851E8">
        <w:rPr>
          <w:rFonts w:ascii="Times New Roman" w:hAnsi="Times New Roman" w:cs="Times New Roman"/>
          <w:sz w:val="24"/>
          <w:szCs w:val="24"/>
        </w:rPr>
        <w:t>уроках</w:t>
      </w:r>
      <w:proofErr w:type="spellEnd"/>
      <w:r w:rsidR="006851E8">
        <w:rPr>
          <w:rFonts w:ascii="Times New Roman" w:hAnsi="Times New Roman" w:cs="Times New Roman"/>
          <w:sz w:val="24"/>
          <w:szCs w:val="24"/>
        </w:rPr>
        <w:t>.</w:t>
      </w:r>
    </w:p>
    <w:p w14:paraId="26869493" w14:textId="53A19265"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Сприймання нового матеріалу та його усвідомлення</w:t>
      </w:r>
    </w:p>
    <w:p w14:paraId="7F7C6146" w14:textId="0B935A98" w:rsidR="00F44DB0" w:rsidRPr="00F44DB0" w:rsidRDefault="00F44DB0" w:rsidP="00F44DB0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44DB0">
        <w:rPr>
          <w:rFonts w:ascii="Times New Roman" w:hAnsi="Times New Roman" w:cs="Times New Roman"/>
          <w:bCs/>
          <w:sz w:val="24"/>
          <w:szCs w:val="24"/>
        </w:rPr>
        <w:t>Пояснення вчителя з елементами демонстрування презентації (використовуються можливості локальної мережі кабінету)</w:t>
      </w:r>
    </w:p>
    <w:p w14:paraId="74BB107D" w14:textId="32AA29EF" w:rsidR="00FA76D3" w:rsidRDefault="00513CC5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FA76D3" w:rsidRPr="00FA76D3">
        <w:rPr>
          <w:rFonts w:ascii="Times New Roman" w:hAnsi="Times New Roman" w:cs="Times New Roman"/>
          <w:b/>
          <w:bCs/>
          <w:sz w:val="24"/>
          <w:szCs w:val="24"/>
        </w:rPr>
        <w:t>астосування набутих знань про способи дії</w:t>
      </w:r>
    </w:p>
    <w:p w14:paraId="51700BA7" w14:textId="12D94FD5" w:rsidR="00483ECB" w:rsidRDefault="00483ECB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3ECB">
        <w:rPr>
          <w:rFonts w:ascii="Times New Roman" w:hAnsi="Times New Roman" w:cs="Times New Roman"/>
          <w:bCs/>
          <w:sz w:val="24"/>
          <w:szCs w:val="24"/>
        </w:rPr>
        <w:t xml:space="preserve">Виконання </w:t>
      </w:r>
      <w:r w:rsidR="00F44DB0">
        <w:rPr>
          <w:rFonts w:ascii="Times New Roman" w:hAnsi="Times New Roman" w:cs="Times New Roman"/>
          <w:bCs/>
          <w:sz w:val="24"/>
          <w:szCs w:val="24"/>
        </w:rPr>
        <w:t>завдань на сторінках 2</w:t>
      </w:r>
      <w:r w:rsidR="001749CD">
        <w:rPr>
          <w:rFonts w:ascii="Times New Roman" w:hAnsi="Times New Roman" w:cs="Times New Roman"/>
          <w:bCs/>
          <w:sz w:val="24"/>
          <w:szCs w:val="24"/>
        </w:rPr>
        <w:t>7</w:t>
      </w:r>
      <w:r w:rsidR="00F44DB0">
        <w:rPr>
          <w:rFonts w:ascii="Times New Roman" w:hAnsi="Times New Roman" w:cs="Times New Roman"/>
          <w:bCs/>
          <w:sz w:val="24"/>
          <w:szCs w:val="24"/>
        </w:rPr>
        <w:t xml:space="preserve"> та 2</w:t>
      </w:r>
      <w:r w:rsidR="001749CD">
        <w:rPr>
          <w:rFonts w:ascii="Times New Roman" w:hAnsi="Times New Roman" w:cs="Times New Roman"/>
          <w:bCs/>
          <w:sz w:val="24"/>
          <w:szCs w:val="24"/>
        </w:rPr>
        <w:t>9</w:t>
      </w:r>
    </w:p>
    <w:p w14:paraId="646FBC5F" w14:textId="2843DA27" w:rsidR="00F44DB0" w:rsidRPr="00483ECB" w:rsidRDefault="00F44DB0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(частково спільне, частково самостійне)</w:t>
      </w:r>
    </w:p>
    <w:p w14:paraId="28F105E6" w14:textId="40C7F0DC" w:rsid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Узагальнення та систематизація набутих знань</w:t>
      </w:r>
    </w:p>
    <w:p w14:paraId="102F372E" w14:textId="7BA3F88D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Який тип даних отримується після виконання</w:t>
      </w:r>
      <w:r w:rsidRPr="000704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0425">
        <w:rPr>
          <w:rFonts w:ascii="Times New Roman" w:hAnsi="Times New Roman" w:cs="Times New Roman"/>
          <w:bCs/>
          <w:sz w:val="24"/>
          <w:szCs w:val="24"/>
        </w:rPr>
        <w:t>операції ділення?</w:t>
      </w:r>
    </w:p>
    <w:p w14:paraId="0435A162" w14:textId="5F4C9DC2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Який тип результату отримується після цілочислового ділення?</w:t>
      </w:r>
    </w:p>
    <w:p w14:paraId="2377D7EA" w14:textId="20CCF679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lastRenderedPageBreak/>
        <w:t>Поясніть сутність арифметичних операторів</w:t>
      </w:r>
      <w:r w:rsidRPr="000704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0425">
        <w:rPr>
          <w:rFonts w:ascii="Times New Roman" w:hAnsi="Times New Roman" w:cs="Times New Roman"/>
          <w:bCs/>
          <w:sz w:val="24"/>
          <w:szCs w:val="24"/>
        </w:rPr>
        <w:t>із присвоюванням.</w:t>
      </w:r>
    </w:p>
    <w:p w14:paraId="4FDCF8C7" w14:textId="77777777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Які існують типи операторів?</w:t>
      </w:r>
    </w:p>
    <w:p w14:paraId="2E358396" w14:textId="77777777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У чому полягає сутність ділення за модулем?</w:t>
      </w:r>
    </w:p>
    <w:p w14:paraId="3CBAB5F1" w14:textId="77777777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Поясніть сутність оператора !=</w:t>
      </w:r>
      <w:r w:rsidRPr="0007042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CD1222" w14:textId="77777777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Як виконується логічний оператор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?</w:t>
      </w:r>
    </w:p>
    <w:p w14:paraId="0771D5F4" w14:textId="77777777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Поясніть сутність оператора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or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200582" w14:textId="77777777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Які операції виконуються над рядками?</w:t>
      </w:r>
    </w:p>
    <w:p w14:paraId="138019B5" w14:textId="261B3889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Поясніть сутність операції повторення рядків.</w:t>
      </w:r>
    </w:p>
    <w:p w14:paraId="69D9BD43" w14:textId="4DB86570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Наведіть приклад перевірки входження одного рядка до іншого.</w:t>
      </w:r>
    </w:p>
    <w:p w14:paraId="51360C98" w14:textId="2DACC579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Наведіть приклад використання оператора</w:t>
      </w:r>
      <w:r w:rsidRPr="000704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0425">
        <w:rPr>
          <w:rFonts w:ascii="Times New Roman" w:hAnsi="Times New Roman" w:cs="Times New Roman"/>
          <w:bCs/>
          <w:sz w:val="24"/>
          <w:szCs w:val="24"/>
        </w:rPr>
        <w:t>повторення з присвоюванням.</w:t>
      </w:r>
    </w:p>
    <w:p w14:paraId="25B2165D" w14:textId="22A6C335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У яких системах числення можуть подаватися</w:t>
      </w:r>
      <w:r w:rsidRPr="000704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0425">
        <w:rPr>
          <w:rFonts w:ascii="Times New Roman" w:hAnsi="Times New Roman" w:cs="Times New Roman"/>
          <w:bCs/>
          <w:sz w:val="24"/>
          <w:szCs w:val="24"/>
        </w:rPr>
        <w:t>числа?</w:t>
      </w:r>
    </w:p>
    <w:p w14:paraId="6A6B1AEF" w14:textId="55561F08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Для чого призначено функцію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?</w:t>
      </w:r>
    </w:p>
    <w:p w14:paraId="3DCC1B3D" w14:textId="77777777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Для чого призначено модуль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math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?</w:t>
      </w:r>
    </w:p>
    <w:p w14:paraId="0D75E720" w14:textId="77777777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Для чого призначено функцію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pow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?</w:t>
      </w:r>
    </w:p>
    <w:p w14:paraId="02F54FFF" w14:textId="77777777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Для чого призначено модуль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random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?</w:t>
      </w:r>
    </w:p>
    <w:p w14:paraId="693D3E96" w14:textId="77777777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Наведіть приклад використання функції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round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8207318" w14:textId="553EDB9E" w:rsidR="00070425" w:rsidRPr="00070425" w:rsidRDefault="00070425" w:rsidP="00070425">
      <w:pPr>
        <w:pStyle w:val="a3"/>
        <w:numPr>
          <w:ilvl w:val="0"/>
          <w:numId w:val="9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Яку структуру має функція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?</w:t>
      </w:r>
    </w:p>
    <w:p w14:paraId="4F690F15" w14:textId="61E2B491" w:rsidR="007C35EA" w:rsidRPr="00070425" w:rsidRDefault="007C35EA" w:rsidP="00070425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425">
        <w:rPr>
          <w:rFonts w:ascii="Times New Roman" w:hAnsi="Times New Roman" w:cs="Times New Roman"/>
          <w:b/>
          <w:sz w:val="24"/>
          <w:szCs w:val="24"/>
        </w:rPr>
        <w:t>Підсумки уроку</w:t>
      </w:r>
    </w:p>
    <w:p w14:paraId="6B4C8C45" w14:textId="77777777" w:rsidR="007C35EA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Домашнє завдання</w:t>
      </w:r>
    </w:p>
    <w:p w14:paraId="72AE2DCC" w14:textId="7BDC112C" w:rsidR="007C35EA" w:rsidRDefault="00834D6F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Опрацювати</w:t>
      </w:r>
      <w:r w:rsidR="007C35EA">
        <w:rPr>
          <w:rFonts w:ascii="Times New Roman" w:hAnsi="Times New Roman" w:cs="Times New Roman"/>
          <w:sz w:val="24"/>
          <w:szCs w:val="24"/>
        </w:rPr>
        <w:t xml:space="preserve"> §</w:t>
      </w:r>
      <w:r>
        <w:rPr>
          <w:rFonts w:ascii="Times New Roman" w:hAnsi="Times New Roman" w:cs="Times New Roman"/>
          <w:sz w:val="24"/>
          <w:szCs w:val="24"/>
        </w:rPr>
        <w:t>2.</w:t>
      </w:r>
      <w:r w:rsidR="001749C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2.</w:t>
      </w:r>
      <w:r w:rsidR="001749CD">
        <w:rPr>
          <w:rFonts w:ascii="Times New Roman" w:hAnsi="Times New Roman" w:cs="Times New Roman"/>
          <w:sz w:val="24"/>
          <w:szCs w:val="24"/>
        </w:rPr>
        <w:t>4</w:t>
      </w:r>
    </w:p>
    <w:p w14:paraId="2AA00CC8" w14:textId="77777777" w:rsidR="00834D6F" w:rsidRDefault="00834D6F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sectPr w:rsidR="00834D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12957"/>
    <w:multiLevelType w:val="hybridMultilevel"/>
    <w:tmpl w:val="4380176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935F7"/>
    <w:multiLevelType w:val="hybridMultilevel"/>
    <w:tmpl w:val="114861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F7A49"/>
    <w:multiLevelType w:val="hybridMultilevel"/>
    <w:tmpl w:val="114861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5417"/>
    <w:multiLevelType w:val="hybridMultilevel"/>
    <w:tmpl w:val="77D218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7A46"/>
    <w:multiLevelType w:val="hybridMultilevel"/>
    <w:tmpl w:val="2508E88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D6FBB"/>
    <w:multiLevelType w:val="hybridMultilevel"/>
    <w:tmpl w:val="55D2DB2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949CF"/>
    <w:multiLevelType w:val="hybridMultilevel"/>
    <w:tmpl w:val="BECAE04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61A6A"/>
    <w:multiLevelType w:val="hybridMultilevel"/>
    <w:tmpl w:val="05A84F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A61D6"/>
    <w:multiLevelType w:val="hybridMultilevel"/>
    <w:tmpl w:val="CFD0DF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83"/>
    <w:rsid w:val="00070425"/>
    <w:rsid w:val="000928A9"/>
    <w:rsid w:val="00106BFE"/>
    <w:rsid w:val="001605D1"/>
    <w:rsid w:val="0016543F"/>
    <w:rsid w:val="001749CD"/>
    <w:rsid w:val="0026569B"/>
    <w:rsid w:val="003E1992"/>
    <w:rsid w:val="00483ECB"/>
    <w:rsid w:val="004D4A1D"/>
    <w:rsid w:val="00513CC5"/>
    <w:rsid w:val="006851E8"/>
    <w:rsid w:val="006F12F7"/>
    <w:rsid w:val="007A65EF"/>
    <w:rsid w:val="007C35EA"/>
    <w:rsid w:val="00834D6F"/>
    <w:rsid w:val="00873D90"/>
    <w:rsid w:val="00942E5E"/>
    <w:rsid w:val="00A13897"/>
    <w:rsid w:val="00B31283"/>
    <w:rsid w:val="00C0712D"/>
    <w:rsid w:val="00D77D28"/>
    <w:rsid w:val="00DD2E68"/>
    <w:rsid w:val="00F44DB0"/>
    <w:rsid w:val="00F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8D63"/>
  <w15:chartTrackingRefBased/>
  <w15:docId w15:val="{1913CC28-1C1D-4C22-BAE3-B464669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7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7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92"/>
    <w:pPr>
      <w:ind w:left="720"/>
      <w:contextualSpacing/>
    </w:pPr>
  </w:style>
  <w:style w:type="table" w:styleId="a4">
    <w:name w:val="Table Grid"/>
    <w:basedOn w:val="a1"/>
    <w:uiPriority w:val="39"/>
    <w:rsid w:val="003E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0712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712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071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071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0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71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07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712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C0712D"/>
  </w:style>
  <w:style w:type="character" w:customStyle="1" w:styleId="nn">
    <w:name w:val="nn"/>
    <w:basedOn w:val="a0"/>
    <w:rsid w:val="00C0712D"/>
  </w:style>
  <w:style w:type="character" w:customStyle="1" w:styleId="n">
    <w:name w:val="n"/>
    <w:basedOn w:val="a0"/>
    <w:rsid w:val="00C0712D"/>
  </w:style>
  <w:style w:type="character" w:customStyle="1" w:styleId="o">
    <w:name w:val="o"/>
    <w:basedOn w:val="a0"/>
    <w:rsid w:val="00C0712D"/>
  </w:style>
  <w:style w:type="character" w:customStyle="1" w:styleId="p">
    <w:name w:val="p"/>
    <w:basedOn w:val="a0"/>
    <w:rsid w:val="00C0712D"/>
  </w:style>
  <w:style w:type="character" w:customStyle="1" w:styleId="s1">
    <w:name w:val="s1"/>
    <w:basedOn w:val="a0"/>
    <w:rsid w:val="00C0712D"/>
  </w:style>
  <w:style w:type="character" w:customStyle="1" w:styleId="mi">
    <w:name w:val="mi"/>
    <w:basedOn w:val="a0"/>
    <w:rsid w:val="00C07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oogleDrive_school\&#1030;&#1085;&#1092;&#1086;&#1088;&#1084;&#1072;&#1090;&#1080;&#1082;&#1072;\&#1064;&#1072;&#1073;&#1083;&#1086;&#1085;&#1080;%20&#1091;&#1088;&#1086;&#1082;&#1110;&#1074;\&#1059;&#1088;&#1086;&#1082;%20&#1079;&#1072;&#1089;&#1074;&#1086;&#1108;&#1085;&#1085;&#1103;%20&#1085;&#1086;&#1074;&#1080;&#1093;%20&#1079;&#1085;&#1072;&#1085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Урок засвоєння нових знань</Template>
  <TotalTime>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Олександр Зеленський</cp:lastModifiedBy>
  <cp:revision>4</cp:revision>
  <dcterms:created xsi:type="dcterms:W3CDTF">2020-09-13T08:41:00Z</dcterms:created>
  <dcterms:modified xsi:type="dcterms:W3CDTF">2020-09-19T08:40:00Z</dcterms:modified>
</cp:coreProperties>
</file>