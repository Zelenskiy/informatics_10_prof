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E3F5" w14:textId="2DD39008" w:rsidR="00942E5E" w:rsidRDefault="003E1992" w:rsidP="003E1992">
      <w:pPr>
        <w:tabs>
          <w:tab w:val="left" w:pos="993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Урок №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FA76D3">
        <w:rPr>
          <w:rFonts w:ascii="Times New Roman" w:hAnsi="Times New Roman" w:cs="Times New Roman"/>
          <w:b/>
          <w:sz w:val="24"/>
          <w:szCs w:val="24"/>
        </w:rPr>
        <w:t>3</w:t>
      </w:r>
      <w:r w:rsidR="00B3128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A76D3">
        <w:rPr>
          <w:rFonts w:ascii="Times New Roman" w:hAnsi="Times New Roman" w:cs="Times New Roman"/>
          <w:b/>
          <w:sz w:val="24"/>
          <w:szCs w:val="24"/>
        </w:rPr>
        <w:t>4</w:t>
      </w:r>
    </w:p>
    <w:p w14:paraId="11883268" w14:textId="643CAF72" w:rsid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Клас </w:t>
      </w:r>
      <w:r w:rsidR="00B31283">
        <w:rPr>
          <w:rFonts w:ascii="Times New Roman" w:hAnsi="Times New Roman" w:cs="Times New Roman"/>
          <w:b/>
          <w:sz w:val="24"/>
          <w:szCs w:val="24"/>
        </w:rPr>
        <w:t>10-Б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</w:p>
    <w:p w14:paraId="310271C2" w14:textId="560A7389"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Дата уроку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B31283">
        <w:rPr>
          <w:rFonts w:ascii="Times New Roman" w:hAnsi="Times New Roman" w:cs="Times New Roman"/>
          <w:b/>
          <w:sz w:val="24"/>
          <w:szCs w:val="24"/>
        </w:rPr>
        <w:t>0</w:t>
      </w:r>
      <w:r w:rsidR="00FA76D3">
        <w:rPr>
          <w:rFonts w:ascii="Times New Roman" w:hAnsi="Times New Roman" w:cs="Times New Roman"/>
          <w:b/>
          <w:sz w:val="24"/>
          <w:szCs w:val="24"/>
        </w:rPr>
        <w:t>7</w:t>
      </w:r>
      <w:r w:rsidR="00B31283">
        <w:rPr>
          <w:rFonts w:ascii="Times New Roman" w:hAnsi="Times New Roman" w:cs="Times New Roman"/>
          <w:b/>
          <w:sz w:val="24"/>
          <w:szCs w:val="24"/>
        </w:rPr>
        <w:t>.09.2020</w:t>
      </w:r>
    </w:p>
    <w:p w14:paraId="45D2FF3C" w14:textId="509BDA2C" w:rsidR="003E1992" w:rsidRPr="003E1992" w:rsidRDefault="003E1992" w:rsidP="00A13897">
      <w:pPr>
        <w:tabs>
          <w:tab w:val="left" w:pos="1701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FA76D3" w:rsidRPr="00FA76D3">
        <w:rPr>
          <w:rFonts w:ascii="Times New Roman" w:hAnsi="Times New Roman" w:cs="Times New Roman"/>
          <w:b/>
          <w:sz w:val="24"/>
          <w:szCs w:val="24"/>
        </w:rPr>
        <w:t>Основні можливості мови Python і структура проекту. Режими виконання програмного коду в середовищі IDLE</w:t>
      </w:r>
    </w:p>
    <w:p w14:paraId="4A967FE1" w14:textId="0FACBF0A" w:rsidR="003E1992" w:rsidRPr="00FA76D3" w:rsidRDefault="003E1992" w:rsidP="003E1992">
      <w:pPr>
        <w:tabs>
          <w:tab w:val="left" w:pos="1701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Мета.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  <w:t>Навчальна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1283">
        <w:rPr>
          <w:rFonts w:ascii="Times New Roman" w:hAnsi="Times New Roman" w:cs="Times New Roman"/>
          <w:sz w:val="24"/>
          <w:szCs w:val="24"/>
        </w:rPr>
        <w:t xml:space="preserve">Формування знань про </w:t>
      </w:r>
      <w:r w:rsidR="00FA76D3">
        <w:rPr>
          <w:rFonts w:ascii="Times New Roman" w:hAnsi="Times New Roman" w:cs="Times New Roman"/>
          <w:sz w:val="24"/>
          <w:szCs w:val="24"/>
        </w:rPr>
        <w:t xml:space="preserve">мову </w:t>
      </w:r>
      <w:r w:rsidR="00FA76D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A76D3">
        <w:rPr>
          <w:rFonts w:ascii="Times New Roman" w:hAnsi="Times New Roman" w:cs="Times New Roman"/>
          <w:sz w:val="24"/>
          <w:szCs w:val="24"/>
        </w:rPr>
        <w:t>, структуру проекту, навчити виконувати прості команди в інтерактивному режимі</w:t>
      </w:r>
    </w:p>
    <w:p w14:paraId="0AB4C7D6" w14:textId="77777777" w:rsidR="003E1992" w:rsidRPr="003E1992" w:rsidRDefault="003E1992" w:rsidP="003E1992">
      <w:pPr>
        <w:tabs>
          <w:tab w:val="left" w:pos="1701"/>
        </w:tabs>
        <w:spacing w:after="8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Виховна</w:t>
      </w:r>
      <w:r>
        <w:rPr>
          <w:rFonts w:ascii="Times New Roman" w:hAnsi="Times New Roman" w:cs="Times New Roman"/>
          <w:sz w:val="24"/>
          <w:szCs w:val="24"/>
        </w:rPr>
        <w:t>: виховання інтересу до вивчення предмету, потяг до наукової творчості, виховання позитивних рис характеру, сумлінності, здатності до переборення труднощів.</w:t>
      </w:r>
    </w:p>
    <w:p w14:paraId="54632233" w14:textId="77777777" w:rsidR="003E1992" w:rsidRPr="003E1992" w:rsidRDefault="003E1992" w:rsidP="003E1992">
      <w:pPr>
        <w:tabs>
          <w:tab w:val="left" w:pos="1701"/>
        </w:tabs>
        <w:spacing w:after="8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Розвиваюча</w:t>
      </w:r>
      <w:r>
        <w:rPr>
          <w:rFonts w:ascii="Times New Roman" w:hAnsi="Times New Roman" w:cs="Times New Roman"/>
          <w:sz w:val="24"/>
          <w:szCs w:val="24"/>
        </w:rPr>
        <w:t>: розвиток мислення, пам’яті, уваги.</w:t>
      </w:r>
    </w:p>
    <w:p w14:paraId="7A23E6F9" w14:textId="422F0DAB"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Тип уроку: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FA76D3">
        <w:rPr>
          <w:rFonts w:ascii="Times New Roman" w:hAnsi="Times New Roman" w:cs="Times New Roman"/>
          <w:sz w:val="24"/>
          <w:szCs w:val="24"/>
        </w:rPr>
        <w:t>комбінований</w:t>
      </w:r>
    </w:p>
    <w:p w14:paraId="767B7D6E" w14:textId="77777777"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Структурні компоненти уроку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6"/>
        <w:gridCol w:w="703"/>
      </w:tblGrid>
      <w:tr w:rsidR="00FA76D3" w:rsidRPr="003E1992" w14:paraId="2973D35C" w14:textId="77777777" w:rsidTr="008C6B3A">
        <w:tc>
          <w:tcPr>
            <w:tcW w:w="8206" w:type="dxa"/>
          </w:tcPr>
          <w:p w14:paraId="11E9140C" w14:textId="77777777" w:rsidR="00FA76D3" w:rsidRPr="003E1992" w:rsidRDefault="00FA76D3" w:rsidP="008C6B3A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Організація класу</w:t>
            </w:r>
          </w:p>
        </w:tc>
        <w:tc>
          <w:tcPr>
            <w:tcW w:w="703" w:type="dxa"/>
          </w:tcPr>
          <w:p w14:paraId="35B2DA77" w14:textId="77777777" w:rsidR="00FA76D3" w:rsidRPr="003E1992" w:rsidRDefault="00FA76D3" w:rsidP="008C6B3A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2B8F5BD9" w14:textId="77777777" w:rsidTr="008C6B3A">
        <w:tc>
          <w:tcPr>
            <w:tcW w:w="8206" w:type="dxa"/>
          </w:tcPr>
          <w:p w14:paraId="5B8038E0" w14:textId="77777777" w:rsidR="00FA76D3" w:rsidRPr="003E1992" w:rsidRDefault="00FA76D3" w:rsidP="008C6B3A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D4EF1">
              <w:rPr>
                <w:rFonts w:ascii="Times New Roman" w:hAnsi="Times New Roman" w:cs="Times New Roman"/>
                <w:sz w:val="24"/>
                <w:szCs w:val="24"/>
              </w:rPr>
              <w:t>Актуалізація і корекція опорних знань</w:t>
            </w:r>
          </w:p>
        </w:tc>
        <w:tc>
          <w:tcPr>
            <w:tcW w:w="703" w:type="dxa"/>
          </w:tcPr>
          <w:p w14:paraId="6112DC03" w14:textId="77777777" w:rsidR="00FA76D3" w:rsidRPr="003E1992" w:rsidRDefault="00FA76D3" w:rsidP="008C6B3A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298746BD" w14:textId="77777777" w:rsidTr="008C6B3A">
        <w:tc>
          <w:tcPr>
            <w:tcW w:w="8206" w:type="dxa"/>
          </w:tcPr>
          <w:p w14:paraId="35C357DE" w14:textId="77777777" w:rsidR="00FA76D3" w:rsidRPr="003E1992" w:rsidRDefault="00FA76D3" w:rsidP="008C6B3A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10802">
              <w:rPr>
                <w:rFonts w:ascii="Times New Roman" w:hAnsi="Times New Roman" w:cs="Times New Roman"/>
                <w:sz w:val="24"/>
                <w:szCs w:val="24"/>
              </w:rPr>
              <w:t>Повідомлення теми, мети і завдань уроку</w:t>
            </w:r>
          </w:p>
        </w:tc>
        <w:tc>
          <w:tcPr>
            <w:tcW w:w="703" w:type="dxa"/>
          </w:tcPr>
          <w:p w14:paraId="220EB6CB" w14:textId="77777777" w:rsidR="00FA76D3" w:rsidRPr="003E1992" w:rsidRDefault="00FA76D3" w:rsidP="008C6B3A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127CBF78" w14:textId="77777777" w:rsidTr="008C6B3A">
        <w:tc>
          <w:tcPr>
            <w:tcW w:w="8206" w:type="dxa"/>
          </w:tcPr>
          <w:p w14:paraId="45B194F4" w14:textId="77777777" w:rsidR="00FA76D3" w:rsidRPr="003E1992" w:rsidRDefault="00FA76D3" w:rsidP="008C6B3A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Мотивація навчальної діяльності учнів</w:t>
            </w:r>
          </w:p>
        </w:tc>
        <w:tc>
          <w:tcPr>
            <w:tcW w:w="703" w:type="dxa"/>
          </w:tcPr>
          <w:p w14:paraId="48AC3BBE" w14:textId="77777777" w:rsidR="00FA76D3" w:rsidRPr="003E1992" w:rsidRDefault="00FA76D3" w:rsidP="008C6B3A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65AEA66D" w14:textId="77777777" w:rsidTr="008C6B3A">
        <w:tc>
          <w:tcPr>
            <w:tcW w:w="8206" w:type="dxa"/>
          </w:tcPr>
          <w:p w14:paraId="56CA1118" w14:textId="77777777" w:rsidR="00FA76D3" w:rsidRPr="003E1992" w:rsidRDefault="00FA76D3" w:rsidP="008C6B3A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D4EF1">
              <w:rPr>
                <w:rFonts w:ascii="Times New Roman" w:hAnsi="Times New Roman" w:cs="Times New Roman"/>
                <w:sz w:val="24"/>
                <w:szCs w:val="24"/>
              </w:rPr>
              <w:t>Сприймання нового матеріалу, його усвідомлення.</w:t>
            </w:r>
          </w:p>
        </w:tc>
        <w:tc>
          <w:tcPr>
            <w:tcW w:w="703" w:type="dxa"/>
          </w:tcPr>
          <w:p w14:paraId="20FEAFE5" w14:textId="77777777" w:rsidR="00FA76D3" w:rsidRPr="003E1992" w:rsidRDefault="00FA76D3" w:rsidP="008C6B3A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30C8B0AC" w14:textId="77777777" w:rsidTr="008C6B3A">
        <w:tc>
          <w:tcPr>
            <w:tcW w:w="8206" w:type="dxa"/>
          </w:tcPr>
          <w:p w14:paraId="4F8F69D0" w14:textId="5805696B" w:rsidR="00FA76D3" w:rsidRPr="003E1992" w:rsidRDefault="00513CC5" w:rsidP="008C6B3A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A76D3" w:rsidRPr="00E10802">
              <w:rPr>
                <w:rFonts w:ascii="Times New Roman" w:hAnsi="Times New Roman" w:cs="Times New Roman"/>
                <w:sz w:val="24"/>
                <w:szCs w:val="24"/>
              </w:rPr>
              <w:t>астосування набутих знань про способи дії</w:t>
            </w:r>
          </w:p>
        </w:tc>
        <w:tc>
          <w:tcPr>
            <w:tcW w:w="703" w:type="dxa"/>
          </w:tcPr>
          <w:p w14:paraId="4BDB2289" w14:textId="77777777" w:rsidR="00FA76D3" w:rsidRPr="003E1992" w:rsidRDefault="00FA76D3" w:rsidP="008C6B3A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CC5" w:rsidRPr="003E1992" w14:paraId="656EB061" w14:textId="77777777" w:rsidTr="008C6B3A">
        <w:tc>
          <w:tcPr>
            <w:tcW w:w="8206" w:type="dxa"/>
          </w:tcPr>
          <w:p w14:paraId="4CD8B413" w14:textId="0C364836" w:rsidR="00513CC5" w:rsidRDefault="00513CC5" w:rsidP="008C6B3A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D4EF1">
              <w:rPr>
                <w:rFonts w:ascii="Times New Roman" w:hAnsi="Times New Roman" w:cs="Times New Roman"/>
                <w:sz w:val="24"/>
                <w:szCs w:val="24"/>
              </w:rPr>
              <w:t>Узагальнення і систематизація знань.</w:t>
            </w:r>
          </w:p>
        </w:tc>
        <w:tc>
          <w:tcPr>
            <w:tcW w:w="703" w:type="dxa"/>
          </w:tcPr>
          <w:p w14:paraId="308124D4" w14:textId="77777777" w:rsidR="00513CC5" w:rsidRPr="003E1992" w:rsidRDefault="00513CC5" w:rsidP="008C6B3A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7A9F57B5" w14:textId="77777777" w:rsidTr="008C6B3A">
        <w:tc>
          <w:tcPr>
            <w:tcW w:w="8206" w:type="dxa"/>
          </w:tcPr>
          <w:p w14:paraId="51766955" w14:textId="77777777" w:rsidR="00FA76D3" w:rsidRPr="003E1992" w:rsidRDefault="00FA76D3" w:rsidP="008C6B3A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10802">
              <w:rPr>
                <w:rFonts w:ascii="Times New Roman" w:hAnsi="Times New Roman" w:cs="Times New Roman"/>
                <w:sz w:val="24"/>
                <w:szCs w:val="24"/>
              </w:rPr>
              <w:t>Підсумки уроку</w:t>
            </w:r>
          </w:p>
        </w:tc>
        <w:tc>
          <w:tcPr>
            <w:tcW w:w="703" w:type="dxa"/>
          </w:tcPr>
          <w:p w14:paraId="46B3CBD4" w14:textId="77777777" w:rsidR="00FA76D3" w:rsidRPr="003E1992" w:rsidRDefault="00FA76D3" w:rsidP="008C6B3A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4DAC7840" w14:textId="77777777" w:rsidTr="008C6B3A">
        <w:tc>
          <w:tcPr>
            <w:tcW w:w="8206" w:type="dxa"/>
          </w:tcPr>
          <w:p w14:paraId="4DF4B6D6" w14:textId="77777777" w:rsidR="00FA76D3" w:rsidRPr="00E10802" w:rsidRDefault="00FA76D3" w:rsidP="008C6B3A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4493F">
              <w:rPr>
                <w:rFonts w:ascii="Times New Roman" w:hAnsi="Times New Roman" w:cs="Times New Roman"/>
                <w:sz w:val="24"/>
                <w:szCs w:val="24"/>
              </w:rPr>
              <w:t>Домашнє завдання</w:t>
            </w:r>
          </w:p>
        </w:tc>
        <w:tc>
          <w:tcPr>
            <w:tcW w:w="703" w:type="dxa"/>
          </w:tcPr>
          <w:p w14:paraId="401701CA" w14:textId="77777777" w:rsidR="00FA76D3" w:rsidRPr="003E1992" w:rsidRDefault="00FA76D3" w:rsidP="008C6B3A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A68D8F" w14:textId="581920CE" w:rsidR="003E1992" w:rsidRPr="007C35EA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Організація класу</w:t>
      </w:r>
    </w:p>
    <w:p w14:paraId="4B91946B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Привітання, відмічання відсутніх</w:t>
      </w:r>
    </w:p>
    <w:p w14:paraId="2AF7B53F" w14:textId="77777777" w:rsidR="007C35EA" w:rsidRPr="007C35EA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Актуалізація і корекція опорних понять та уявлень</w:t>
      </w:r>
    </w:p>
    <w:p w14:paraId="7BF10CB2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Питання для фронтального опитування учнів</w:t>
      </w:r>
    </w:p>
    <w:p w14:paraId="59F8D467" w14:textId="77777777" w:rsidR="00FA76D3" w:rsidRPr="004D4A1D" w:rsidRDefault="00FA76D3" w:rsidP="00FA76D3">
      <w:pPr>
        <w:tabs>
          <w:tab w:val="left" w:pos="1701"/>
        </w:tabs>
        <w:spacing w:after="80"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4D4A1D">
        <w:rPr>
          <w:rFonts w:ascii="Times New Roman" w:hAnsi="Times New Roman" w:cs="Times New Roman"/>
          <w:bCs/>
          <w:sz w:val="24"/>
          <w:szCs w:val="24"/>
        </w:rPr>
        <w:t>Що таке мова програмування?</w:t>
      </w:r>
    </w:p>
    <w:p w14:paraId="39F94970" w14:textId="77777777" w:rsidR="00FA76D3" w:rsidRPr="004D4A1D" w:rsidRDefault="00FA76D3" w:rsidP="00FA76D3">
      <w:pPr>
        <w:tabs>
          <w:tab w:val="left" w:pos="1701"/>
        </w:tabs>
        <w:spacing w:after="80"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2 Які мови називають машинно-орієнтованими?</w:t>
      </w:r>
    </w:p>
    <w:p w14:paraId="2B83153F" w14:textId="77777777" w:rsidR="00FA76D3" w:rsidRPr="004D4A1D" w:rsidRDefault="00FA76D3" w:rsidP="00FA76D3">
      <w:pPr>
        <w:tabs>
          <w:tab w:val="left" w:pos="1701"/>
        </w:tabs>
        <w:spacing w:after="80"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3 Які мови називають мовами програмування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4A1D">
        <w:rPr>
          <w:rFonts w:ascii="Times New Roman" w:hAnsi="Times New Roman" w:cs="Times New Roman"/>
          <w:bCs/>
          <w:sz w:val="24"/>
          <w:szCs w:val="24"/>
        </w:rPr>
        <w:t>високого рівня?</w:t>
      </w:r>
    </w:p>
    <w:p w14:paraId="5ED2D745" w14:textId="77777777" w:rsidR="00FA76D3" w:rsidRPr="004D4A1D" w:rsidRDefault="00FA76D3" w:rsidP="00FA76D3">
      <w:pPr>
        <w:tabs>
          <w:tab w:val="left" w:pos="1701"/>
        </w:tabs>
        <w:spacing w:after="80"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4 За якими ознаками класифікують мови програмування?</w:t>
      </w:r>
    </w:p>
    <w:p w14:paraId="5999538C" w14:textId="77777777" w:rsidR="00FA76D3" w:rsidRDefault="00FA76D3" w:rsidP="00FA76D3">
      <w:pPr>
        <w:tabs>
          <w:tab w:val="left" w:pos="1701"/>
        </w:tabs>
        <w:spacing w:after="80"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5 Як класифікуються мови програмування за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4A1D">
        <w:rPr>
          <w:rFonts w:ascii="Times New Roman" w:hAnsi="Times New Roman" w:cs="Times New Roman"/>
          <w:bCs/>
          <w:sz w:val="24"/>
          <w:szCs w:val="24"/>
        </w:rPr>
        <w:t>орієнтацією на клас задач?</w:t>
      </w:r>
    </w:p>
    <w:p w14:paraId="6A2707C2" w14:textId="77777777" w:rsidR="00FA76D3" w:rsidRPr="004D4A1D" w:rsidRDefault="00FA76D3" w:rsidP="00FA76D3">
      <w:pPr>
        <w:tabs>
          <w:tab w:val="left" w:pos="1701"/>
        </w:tabs>
        <w:spacing w:after="80"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6 Як класифікуються мови програмування за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4A1D">
        <w:rPr>
          <w:rFonts w:ascii="Times New Roman" w:hAnsi="Times New Roman" w:cs="Times New Roman"/>
          <w:bCs/>
          <w:sz w:val="24"/>
          <w:szCs w:val="24"/>
        </w:rPr>
        <w:t>принципами програмування?</w:t>
      </w:r>
    </w:p>
    <w:p w14:paraId="76619EE0" w14:textId="77777777" w:rsidR="00FA76D3" w:rsidRPr="004D4A1D" w:rsidRDefault="00FA76D3" w:rsidP="00FA76D3">
      <w:pPr>
        <w:tabs>
          <w:tab w:val="left" w:pos="1701"/>
        </w:tabs>
        <w:spacing w:after="80"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4D4A1D">
        <w:rPr>
          <w:rFonts w:ascii="Times New Roman" w:hAnsi="Times New Roman" w:cs="Times New Roman"/>
          <w:bCs/>
          <w:sz w:val="24"/>
          <w:szCs w:val="24"/>
        </w:rPr>
        <w:t>7 Чому виникла потреба в об’єктно-орієнтованому програмуванні?</w:t>
      </w:r>
    </w:p>
    <w:p w14:paraId="17187492" w14:textId="77777777" w:rsidR="003E1992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Повідомлення теми, мети і завдань уроку</w:t>
      </w:r>
    </w:p>
    <w:p w14:paraId="203CB8BE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Повідомляється тема уроку </w:t>
      </w:r>
    </w:p>
    <w:p w14:paraId="5488113C" w14:textId="77777777" w:rsid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Разом з учнями визначається мета уроку</w:t>
      </w:r>
    </w:p>
    <w:p w14:paraId="030A1E31" w14:textId="77777777" w:rsidR="003E1992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Мотивація навчальної діяльності учнів</w:t>
      </w:r>
    </w:p>
    <w:p w14:paraId="3634E6CA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Повідомляється значення даної теми в курсі науки. Звертається увага на її зв’язок з раніше вивченим та значення до матеріалу, який вивчатиметься в </w:t>
      </w:r>
      <w:r w:rsidR="006851E8">
        <w:rPr>
          <w:rFonts w:ascii="Times New Roman" w:hAnsi="Times New Roman" w:cs="Times New Roman"/>
          <w:sz w:val="24"/>
          <w:szCs w:val="24"/>
        </w:rPr>
        <w:t>на наступних уроках.</w:t>
      </w:r>
    </w:p>
    <w:p w14:paraId="26869493" w14:textId="53A19265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Сприймання нового матеріалу та його усвідомлення</w:t>
      </w:r>
    </w:p>
    <w:p w14:paraId="787A02A2" w14:textId="53E825C2" w:rsidR="00FA76D3" w:rsidRPr="00FA76D3" w:rsidRDefault="00FA76D3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76D3">
        <w:rPr>
          <w:rFonts w:ascii="Times New Roman" w:hAnsi="Times New Roman" w:cs="Times New Roman"/>
          <w:bCs/>
          <w:sz w:val="24"/>
          <w:szCs w:val="24"/>
        </w:rPr>
        <w:t>Області застосування мови пайтон</w:t>
      </w:r>
    </w:p>
    <w:p w14:paraId="696BF3F7" w14:textId="0BFD62A4" w:rsidR="00106BFE" w:rsidRDefault="00FA76D3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Поняття програми на пайтон та модуля</w:t>
      </w:r>
    </w:p>
    <w:p w14:paraId="12BDD4EB" w14:textId="2BB04D43" w:rsidR="00FA76D3" w:rsidRDefault="00FA76D3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Структура проекту на пайтон</w:t>
      </w:r>
    </w:p>
    <w:p w14:paraId="2590CDF8" w14:textId="3D143023" w:rsidR="00FA76D3" w:rsidRDefault="00FA76D3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Ознайомлення з інтерактивним режимом виконання програмного коду</w:t>
      </w:r>
    </w:p>
    <w:p w14:paraId="4A8788B4" w14:textId="639F0508" w:rsidR="00FA76D3" w:rsidRDefault="00FA76D3" w:rsidP="00FA76D3">
      <w:pPr>
        <w:pStyle w:val="a3"/>
        <w:numPr>
          <w:ilvl w:val="0"/>
          <w:numId w:val="4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Через консоль ОС</w:t>
      </w:r>
    </w:p>
    <w:p w14:paraId="6690FBA4" w14:textId="25B9469A" w:rsidR="00FA76D3" w:rsidRDefault="00FA76D3" w:rsidP="00FA76D3">
      <w:pPr>
        <w:pStyle w:val="a3"/>
        <w:numPr>
          <w:ilvl w:val="0"/>
          <w:numId w:val="4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Через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консоль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</w:p>
    <w:p w14:paraId="41D44758" w14:textId="314FAD22" w:rsidR="00FA76D3" w:rsidRPr="00FA76D3" w:rsidRDefault="00FA76D3" w:rsidP="00FA76D3">
      <w:pPr>
        <w:pStyle w:val="a3"/>
        <w:numPr>
          <w:ilvl w:val="0"/>
          <w:numId w:val="4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IDLE</w:t>
      </w:r>
    </w:p>
    <w:p w14:paraId="13973A9D" w14:textId="207C7E8E" w:rsidR="00FA76D3" w:rsidRDefault="00FA76D3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Поняття коментаря</w:t>
      </w:r>
    </w:p>
    <w:p w14:paraId="630FC3C2" w14:textId="0DF98FBE" w:rsidR="00FA76D3" w:rsidRDefault="00FA76D3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print</w:t>
      </w:r>
    </w:p>
    <w:p w14:paraId="3A0C239F" w14:textId="35AE7549" w:rsidR="00FA76D3" w:rsidRDefault="00FA76D3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Команда присвоювання</w:t>
      </w:r>
    </w:p>
    <w:p w14:paraId="00D63974" w14:textId="1D0CE2F9" w:rsidR="00FA76D3" w:rsidRDefault="00FA76D3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Виконання програми </w:t>
      </w:r>
    </w:p>
    <w:p w14:paraId="0AEBAB3C" w14:textId="24B2A6F0" w:rsidR="00FA76D3" w:rsidRDefault="00FA76D3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BB107D" w14:textId="1DD569CC" w:rsidR="00FA76D3" w:rsidRPr="00FA76D3" w:rsidRDefault="00513CC5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FA76D3" w:rsidRPr="00FA76D3">
        <w:rPr>
          <w:rFonts w:ascii="Times New Roman" w:hAnsi="Times New Roman" w:cs="Times New Roman"/>
          <w:b/>
          <w:bCs/>
          <w:sz w:val="24"/>
          <w:szCs w:val="24"/>
        </w:rPr>
        <w:t>астосування набутих знань про способи дії</w:t>
      </w:r>
    </w:p>
    <w:p w14:paraId="35028767" w14:textId="3C8B750A" w:rsidR="00FA76D3" w:rsidRPr="00513CC5" w:rsidRDefault="007A65EF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CC5">
        <w:rPr>
          <w:rFonts w:ascii="Times New Roman" w:hAnsi="Times New Roman" w:cs="Times New Roman"/>
          <w:b/>
          <w:sz w:val="24"/>
          <w:szCs w:val="24"/>
        </w:rPr>
        <w:t>Виконання вправи ст. 15</w:t>
      </w:r>
    </w:p>
    <w:p w14:paraId="4D15E6E9" w14:textId="5A19482F" w:rsidR="007A65EF" w:rsidRPr="00FA76D3" w:rsidRDefault="007A65EF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F310D0" wp14:editId="01DFBEEE">
            <wp:extent cx="6120765" cy="1906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51AA" w14:textId="73C1FF32" w:rsidR="00513CC5" w:rsidRPr="00513CC5" w:rsidRDefault="00513CC5" w:rsidP="00513CC5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CC5">
        <w:rPr>
          <w:rFonts w:ascii="Times New Roman" w:hAnsi="Times New Roman" w:cs="Times New Roman"/>
          <w:b/>
          <w:sz w:val="24"/>
          <w:szCs w:val="24"/>
        </w:rPr>
        <w:t>Вправи на ст. 18</w:t>
      </w:r>
    </w:p>
    <w:p w14:paraId="4731A2F1" w14:textId="20BA2FC5" w:rsidR="00513CC5" w:rsidRPr="00513CC5" w:rsidRDefault="00513CC5" w:rsidP="00513CC5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Складіть програму для обчислення значення виразу 2.3 + 106 * 4 і збережіть її у файлі</w:t>
      </w:r>
    </w:p>
    <w:p w14:paraId="34CA6EB1" w14:textId="34830095" w:rsidR="00FA76D3" w:rsidRDefault="00513CC5" w:rsidP="00513CC5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з іменем f_01. Виконайте програму і переконайтеся, що отриманий результат є правильним.</w:t>
      </w:r>
    </w:p>
    <w:p w14:paraId="28F105E6" w14:textId="2EC2FAB9" w:rsid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Узагальнення та систематизація набутих знань</w:t>
      </w:r>
    </w:p>
    <w:p w14:paraId="1CE57253" w14:textId="232A8A7E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Якими операційними системами підтримується мова Python?</w:t>
      </w:r>
    </w:p>
    <w:p w14:paraId="3CC0BDCC" w14:textId="23E3F6A9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Яке розширення мають файли програм, які</w:t>
      </w:r>
      <w:r w:rsidR="00513CC5" w:rsidRPr="00513C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CC5">
        <w:rPr>
          <w:rFonts w:ascii="Times New Roman" w:hAnsi="Times New Roman" w:cs="Times New Roman"/>
          <w:bCs/>
          <w:sz w:val="24"/>
          <w:szCs w:val="24"/>
        </w:rPr>
        <w:t>створено в консольному режимі?</w:t>
      </w:r>
    </w:p>
    <w:p w14:paraId="6AE50068" w14:textId="77777777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Назвіть основні переваги мови Python.</w:t>
      </w:r>
    </w:p>
    <w:p w14:paraId="13ADE81C" w14:textId="77777777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Який тип трансляції застосовується у Python?</w:t>
      </w:r>
    </w:p>
    <w:p w14:paraId="543A1F2E" w14:textId="23BB76D2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Із якими мовами може інтегруватися мова</w:t>
      </w:r>
      <w:r w:rsidR="00513CC5" w:rsidRPr="00513C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CC5">
        <w:rPr>
          <w:rFonts w:ascii="Times New Roman" w:hAnsi="Times New Roman" w:cs="Times New Roman"/>
          <w:bCs/>
          <w:sz w:val="24"/>
          <w:szCs w:val="24"/>
        </w:rPr>
        <w:t>Python?</w:t>
      </w:r>
    </w:p>
    <w:p w14:paraId="0EBBE538" w14:textId="77777777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Що називають динамічною типізацією даних?</w:t>
      </w:r>
    </w:p>
    <w:p w14:paraId="3AF0CE45" w14:textId="77777777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Поясніть структуру проекту мовою Python.</w:t>
      </w:r>
    </w:p>
    <w:p w14:paraId="612E5594" w14:textId="09D0D441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Яку структуру може мати модуль мовою</w:t>
      </w:r>
      <w:r w:rsidR="00513CC5" w:rsidRPr="00513C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CC5">
        <w:rPr>
          <w:rFonts w:ascii="Times New Roman" w:hAnsi="Times New Roman" w:cs="Times New Roman"/>
          <w:bCs/>
          <w:sz w:val="24"/>
          <w:szCs w:val="24"/>
        </w:rPr>
        <w:t>Python?</w:t>
      </w:r>
    </w:p>
    <w:p w14:paraId="6A126EFE" w14:textId="54CE0126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Для чого застосовується коментар у програмному коді?</w:t>
      </w:r>
    </w:p>
    <w:p w14:paraId="39D80F7F" w14:textId="1BA6E323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Яке позначення має знак запрошення в інтерактивному режимі?</w:t>
      </w:r>
    </w:p>
    <w:p w14:paraId="732ED855" w14:textId="6277D63B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Як завершується робота інтерпретатора в інтерактивному режимі?</w:t>
      </w:r>
    </w:p>
    <w:p w14:paraId="0FCAEF63" w14:textId="1FD78523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Які переваги має інтерактивний режим виконання програмного коду?</w:t>
      </w:r>
    </w:p>
    <w:p w14:paraId="3FD7D8A5" w14:textId="72804562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Як можна запустити інтерактивний режим інтерпретатора IDLE?</w:t>
      </w:r>
    </w:p>
    <w:p w14:paraId="304E756A" w14:textId="77777777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Поясніть сутність інтерактивного режиму.</w:t>
      </w:r>
    </w:p>
    <w:p w14:paraId="6FABF3CD" w14:textId="2542EBEE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Як правильно увести кілька команд в одному</w:t>
      </w:r>
      <w:r w:rsidR="00513CC5" w:rsidRPr="00513C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CC5">
        <w:rPr>
          <w:rFonts w:ascii="Times New Roman" w:hAnsi="Times New Roman" w:cs="Times New Roman"/>
          <w:bCs/>
          <w:sz w:val="24"/>
          <w:szCs w:val="24"/>
        </w:rPr>
        <w:t>рядку?</w:t>
      </w:r>
    </w:p>
    <w:p w14:paraId="585EC516" w14:textId="64514690" w:rsidR="00FA76D3" w:rsidRPr="00513CC5" w:rsidRDefault="00FA76D3" w:rsidP="00513CC5">
      <w:pPr>
        <w:pStyle w:val="a3"/>
        <w:numPr>
          <w:ilvl w:val="0"/>
          <w:numId w:val="6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13CC5">
        <w:rPr>
          <w:rFonts w:ascii="Times New Roman" w:hAnsi="Times New Roman" w:cs="Times New Roman"/>
          <w:bCs/>
          <w:sz w:val="24"/>
          <w:szCs w:val="24"/>
        </w:rPr>
        <w:t>Як оформлюється блок команд у мові Python?</w:t>
      </w:r>
    </w:p>
    <w:p w14:paraId="1B9E1F38" w14:textId="77777777" w:rsidR="00FA76D3" w:rsidRDefault="00FA76D3" w:rsidP="00FA76D3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690F15" w14:textId="4996072D" w:rsidR="007C35EA" w:rsidRPr="007C35EA" w:rsidRDefault="007C35EA" w:rsidP="00FA76D3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Підсумки уроку</w:t>
      </w:r>
    </w:p>
    <w:p w14:paraId="6B4C8C45" w14:textId="77777777" w:rsidR="007C35EA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Домашнє завдання</w:t>
      </w:r>
    </w:p>
    <w:p w14:paraId="72AE2DCC" w14:textId="72F291B4" w:rsid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Опрацювати за підручником §</w:t>
      </w:r>
      <w:r w:rsidR="00106BFE">
        <w:rPr>
          <w:rFonts w:ascii="Times New Roman" w:hAnsi="Times New Roman" w:cs="Times New Roman"/>
          <w:sz w:val="24"/>
          <w:szCs w:val="24"/>
        </w:rPr>
        <w:t>§ 1.</w:t>
      </w:r>
      <w:r w:rsidR="00513CC5">
        <w:rPr>
          <w:rFonts w:ascii="Times New Roman" w:hAnsi="Times New Roman" w:cs="Times New Roman"/>
          <w:sz w:val="24"/>
          <w:szCs w:val="24"/>
        </w:rPr>
        <w:t>3</w:t>
      </w:r>
      <w:r w:rsidR="00106BFE">
        <w:rPr>
          <w:rFonts w:ascii="Times New Roman" w:hAnsi="Times New Roman" w:cs="Times New Roman"/>
          <w:sz w:val="24"/>
          <w:szCs w:val="24"/>
        </w:rPr>
        <w:t>, 1.</w:t>
      </w:r>
      <w:r w:rsidR="00513CC5">
        <w:rPr>
          <w:rFonts w:ascii="Times New Roman" w:hAnsi="Times New Roman" w:cs="Times New Roman"/>
          <w:sz w:val="24"/>
          <w:szCs w:val="24"/>
        </w:rPr>
        <w:t>4</w:t>
      </w:r>
    </w:p>
    <w:p w14:paraId="23E14CD9" w14:textId="6A2AEB5E" w:rsidR="007C35EA" w:rsidRP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sectPr w:rsidR="007C35EA" w:rsidRPr="003E19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12957"/>
    <w:multiLevelType w:val="hybridMultilevel"/>
    <w:tmpl w:val="4380176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935F7"/>
    <w:multiLevelType w:val="hybridMultilevel"/>
    <w:tmpl w:val="114861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95417"/>
    <w:multiLevelType w:val="hybridMultilevel"/>
    <w:tmpl w:val="77D218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D6FBB"/>
    <w:multiLevelType w:val="hybridMultilevel"/>
    <w:tmpl w:val="55D2DB2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61A6A"/>
    <w:multiLevelType w:val="hybridMultilevel"/>
    <w:tmpl w:val="05A84F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A61D6"/>
    <w:multiLevelType w:val="hybridMultilevel"/>
    <w:tmpl w:val="CFD0DF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83"/>
    <w:rsid w:val="000928A9"/>
    <w:rsid w:val="00106BFE"/>
    <w:rsid w:val="001605D1"/>
    <w:rsid w:val="0016543F"/>
    <w:rsid w:val="003E1992"/>
    <w:rsid w:val="004D4A1D"/>
    <w:rsid w:val="00513CC5"/>
    <w:rsid w:val="006851E8"/>
    <w:rsid w:val="007A65EF"/>
    <w:rsid w:val="007C35EA"/>
    <w:rsid w:val="00942E5E"/>
    <w:rsid w:val="00A13897"/>
    <w:rsid w:val="00B31283"/>
    <w:rsid w:val="00F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8D63"/>
  <w15:chartTrackingRefBased/>
  <w15:docId w15:val="{1913CC28-1C1D-4C22-BAE3-B464669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92"/>
    <w:pPr>
      <w:ind w:left="720"/>
      <w:contextualSpacing/>
    </w:pPr>
  </w:style>
  <w:style w:type="table" w:styleId="a4">
    <w:name w:val="Table Grid"/>
    <w:basedOn w:val="a1"/>
    <w:uiPriority w:val="39"/>
    <w:rsid w:val="003E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oogleDrive_school\&#1030;&#1085;&#1092;&#1086;&#1088;&#1084;&#1072;&#1090;&#1080;&#1082;&#1072;\&#1064;&#1072;&#1073;&#1083;&#1086;&#1085;&#1080;%20&#1091;&#1088;&#1086;&#1082;&#1110;&#1074;\&#1059;&#1088;&#1086;&#1082;%20&#1079;&#1072;&#1089;&#1074;&#1086;&#1108;&#1085;&#1085;&#1103;%20&#1085;&#1086;&#1074;&#1080;&#1093;%20&#1079;&#1085;&#1072;&#1085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Урок засвоєння нових знань</Template>
  <TotalTime>21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Олександр Зеленський</cp:lastModifiedBy>
  <cp:revision>5</cp:revision>
  <dcterms:created xsi:type="dcterms:W3CDTF">2020-09-06T16:58:00Z</dcterms:created>
  <dcterms:modified xsi:type="dcterms:W3CDTF">2020-09-06T17:19:00Z</dcterms:modified>
</cp:coreProperties>
</file>