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E3F5" w14:textId="3EFC0FC3" w:rsidR="00942E5E" w:rsidRDefault="003E1992" w:rsidP="003E1992">
      <w:pPr>
        <w:tabs>
          <w:tab w:val="left" w:pos="993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Урок №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B31283">
        <w:rPr>
          <w:rFonts w:ascii="Times New Roman" w:hAnsi="Times New Roman" w:cs="Times New Roman"/>
          <w:b/>
          <w:sz w:val="24"/>
          <w:szCs w:val="24"/>
        </w:rPr>
        <w:t>1, 2</w:t>
      </w:r>
    </w:p>
    <w:p w14:paraId="11883268" w14:textId="643CAF72" w:rsid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Клас </w:t>
      </w:r>
      <w:r w:rsidR="00B31283">
        <w:rPr>
          <w:rFonts w:ascii="Times New Roman" w:hAnsi="Times New Roman" w:cs="Times New Roman"/>
          <w:b/>
          <w:sz w:val="24"/>
          <w:szCs w:val="24"/>
        </w:rPr>
        <w:t>10-Б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</w:p>
    <w:p w14:paraId="310271C2" w14:textId="2A09500A"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Дата уроку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B31283">
        <w:rPr>
          <w:rFonts w:ascii="Times New Roman" w:hAnsi="Times New Roman" w:cs="Times New Roman"/>
          <w:b/>
          <w:sz w:val="24"/>
          <w:szCs w:val="24"/>
        </w:rPr>
        <w:t>03.09.2020</w:t>
      </w:r>
    </w:p>
    <w:p w14:paraId="45D2FF3C" w14:textId="08B8269B" w:rsidR="003E1992" w:rsidRPr="003E1992" w:rsidRDefault="003E1992" w:rsidP="00A13897">
      <w:pPr>
        <w:tabs>
          <w:tab w:val="left" w:pos="1701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B31283" w:rsidRPr="00B31283">
        <w:rPr>
          <w:rFonts w:ascii="Times New Roman" w:hAnsi="Times New Roman" w:cs="Times New Roman"/>
          <w:b/>
          <w:sz w:val="24"/>
          <w:szCs w:val="24"/>
        </w:rPr>
        <w:t>Класифікація і складові мов програмування. Призначення і склад середовища програмування</w:t>
      </w:r>
    </w:p>
    <w:p w14:paraId="4A967FE1" w14:textId="32D81FB5" w:rsidR="003E1992" w:rsidRPr="003E1992" w:rsidRDefault="003E1992" w:rsidP="003E1992">
      <w:pPr>
        <w:tabs>
          <w:tab w:val="left" w:pos="1701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Мета.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  <w:t>Навчальна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1283">
        <w:rPr>
          <w:rFonts w:ascii="Times New Roman" w:hAnsi="Times New Roman" w:cs="Times New Roman"/>
          <w:sz w:val="24"/>
          <w:szCs w:val="24"/>
        </w:rPr>
        <w:t>Формування знань про мови програмування, призначення, складові частини</w:t>
      </w:r>
    </w:p>
    <w:p w14:paraId="0AB4C7D6" w14:textId="77777777" w:rsidR="003E1992" w:rsidRPr="003E1992" w:rsidRDefault="003E1992" w:rsidP="003E1992">
      <w:pPr>
        <w:tabs>
          <w:tab w:val="left" w:pos="1701"/>
        </w:tabs>
        <w:spacing w:after="8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Виховна</w:t>
      </w:r>
      <w:r>
        <w:rPr>
          <w:rFonts w:ascii="Times New Roman" w:hAnsi="Times New Roman" w:cs="Times New Roman"/>
          <w:sz w:val="24"/>
          <w:szCs w:val="24"/>
        </w:rPr>
        <w:t>: виховання інтересу до вивчення предмету, потяг до наукової творчості, виховання позитивних рис характеру, сумлінності, здатності до переборення труднощів.</w:t>
      </w:r>
    </w:p>
    <w:p w14:paraId="54632233" w14:textId="77777777" w:rsidR="003E1992" w:rsidRPr="003E1992" w:rsidRDefault="003E1992" w:rsidP="003E1992">
      <w:pPr>
        <w:tabs>
          <w:tab w:val="left" w:pos="1701"/>
        </w:tabs>
        <w:spacing w:after="8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Розвиваюча</w:t>
      </w:r>
      <w:r>
        <w:rPr>
          <w:rFonts w:ascii="Times New Roman" w:hAnsi="Times New Roman" w:cs="Times New Roman"/>
          <w:sz w:val="24"/>
          <w:szCs w:val="24"/>
        </w:rPr>
        <w:t>: розвиток мислення, пам’яті, уваги.</w:t>
      </w:r>
    </w:p>
    <w:p w14:paraId="7A23E6F9" w14:textId="77777777"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Тип уроку: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Pr="003E1992">
        <w:rPr>
          <w:rFonts w:ascii="Times New Roman" w:hAnsi="Times New Roman" w:cs="Times New Roman"/>
          <w:sz w:val="24"/>
          <w:szCs w:val="24"/>
        </w:rPr>
        <w:t>урок засвоєння нових знань</w:t>
      </w:r>
    </w:p>
    <w:p w14:paraId="4E60E69A" w14:textId="77777777" w:rsid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Обладнання: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7B7D6E" w14:textId="77777777"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Структурні компоненти уроку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6"/>
        <w:gridCol w:w="703"/>
      </w:tblGrid>
      <w:tr w:rsidR="003E1992" w:rsidRPr="003E1992" w14:paraId="5A85930F" w14:textId="77777777" w:rsidTr="003E1992">
        <w:tc>
          <w:tcPr>
            <w:tcW w:w="8206" w:type="dxa"/>
          </w:tcPr>
          <w:p w14:paraId="7A87DCD8" w14:textId="77777777" w:rsidR="003E1992" w:rsidRPr="003E1992" w:rsidRDefault="003E1992" w:rsidP="0067062C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Організація класу</w:t>
            </w:r>
          </w:p>
        </w:tc>
        <w:tc>
          <w:tcPr>
            <w:tcW w:w="703" w:type="dxa"/>
          </w:tcPr>
          <w:p w14:paraId="49303C49" w14:textId="77777777" w:rsidR="003E1992" w:rsidRPr="003E1992" w:rsidRDefault="003E1992" w:rsidP="003E1992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992" w:rsidRPr="003E1992" w14:paraId="24F7427A" w14:textId="77777777" w:rsidTr="003E1992">
        <w:tc>
          <w:tcPr>
            <w:tcW w:w="8206" w:type="dxa"/>
          </w:tcPr>
          <w:p w14:paraId="51679EC9" w14:textId="77777777" w:rsidR="003E1992" w:rsidRPr="003E1992" w:rsidRDefault="003E1992" w:rsidP="0067062C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Актуалізація і корекція опорних понять та уявлень</w:t>
            </w:r>
          </w:p>
        </w:tc>
        <w:tc>
          <w:tcPr>
            <w:tcW w:w="703" w:type="dxa"/>
          </w:tcPr>
          <w:p w14:paraId="0F4353EC" w14:textId="77777777" w:rsidR="003E1992" w:rsidRPr="003E1992" w:rsidRDefault="003E1992" w:rsidP="003E1992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992" w:rsidRPr="003E1992" w14:paraId="5344706F" w14:textId="77777777" w:rsidTr="003E1992">
        <w:tc>
          <w:tcPr>
            <w:tcW w:w="8206" w:type="dxa"/>
          </w:tcPr>
          <w:p w14:paraId="3CBE0F92" w14:textId="77777777" w:rsidR="003E1992" w:rsidRPr="003E1992" w:rsidRDefault="003E1992" w:rsidP="0067062C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Повідомлення теми, мети і завдань уроку</w:t>
            </w:r>
          </w:p>
        </w:tc>
        <w:tc>
          <w:tcPr>
            <w:tcW w:w="703" w:type="dxa"/>
          </w:tcPr>
          <w:p w14:paraId="6268384B" w14:textId="77777777" w:rsidR="003E1992" w:rsidRPr="003E1992" w:rsidRDefault="003E1992" w:rsidP="003E1992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992" w:rsidRPr="003E1992" w14:paraId="3FCC3AAE" w14:textId="77777777" w:rsidTr="003E1992">
        <w:tc>
          <w:tcPr>
            <w:tcW w:w="8206" w:type="dxa"/>
          </w:tcPr>
          <w:p w14:paraId="039A2E57" w14:textId="77777777" w:rsidR="003E1992" w:rsidRPr="003E1992" w:rsidRDefault="003E1992" w:rsidP="0067062C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Мотивація навчальної діяльності учнів</w:t>
            </w:r>
          </w:p>
        </w:tc>
        <w:tc>
          <w:tcPr>
            <w:tcW w:w="703" w:type="dxa"/>
          </w:tcPr>
          <w:p w14:paraId="4CF0752E" w14:textId="77777777" w:rsidR="003E1992" w:rsidRPr="003E1992" w:rsidRDefault="003E1992" w:rsidP="003E1992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992" w:rsidRPr="003E1992" w14:paraId="4DA7442C" w14:textId="77777777" w:rsidTr="003E1992">
        <w:tc>
          <w:tcPr>
            <w:tcW w:w="8206" w:type="dxa"/>
          </w:tcPr>
          <w:p w14:paraId="18F3FE4E" w14:textId="77777777" w:rsidR="003E1992" w:rsidRPr="003E1992" w:rsidRDefault="003E1992" w:rsidP="0067062C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Сприймання нового матеріалу та його усвідомлення</w:t>
            </w:r>
          </w:p>
        </w:tc>
        <w:tc>
          <w:tcPr>
            <w:tcW w:w="703" w:type="dxa"/>
          </w:tcPr>
          <w:p w14:paraId="636FA8B0" w14:textId="77777777" w:rsidR="003E1992" w:rsidRPr="003E1992" w:rsidRDefault="003E1992" w:rsidP="003E1992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992" w:rsidRPr="003E1992" w14:paraId="7A6402F9" w14:textId="77777777" w:rsidTr="003E1992">
        <w:tc>
          <w:tcPr>
            <w:tcW w:w="8206" w:type="dxa"/>
          </w:tcPr>
          <w:p w14:paraId="24EF3CD4" w14:textId="77777777" w:rsidR="003E1992" w:rsidRPr="003E1992" w:rsidRDefault="003E1992" w:rsidP="0067062C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Узагальнення та систематизація набутих знань</w:t>
            </w:r>
          </w:p>
        </w:tc>
        <w:tc>
          <w:tcPr>
            <w:tcW w:w="703" w:type="dxa"/>
          </w:tcPr>
          <w:p w14:paraId="08FD59A0" w14:textId="77777777" w:rsidR="003E1992" w:rsidRPr="003E1992" w:rsidRDefault="003E1992" w:rsidP="003E1992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992" w:rsidRPr="003E1992" w14:paraId="4998097E" w14:textId="77777777" w:rsidTr="003E1992">
        <w:tc>
          <w:tcPr>
            <w:tcW w:w="8206" w:type="dxa"/>
          </w:tcPr>
          <w:p w14:paraId="69D2FEF8" w14:textId="77777777" w:rsidR="003E1992" w:rsidRPr="003E1992" w:rsidRDefault="003E1992" w:rsidP="0067062C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Підсумки уроку</w:t>
            </w:r>
          </w:p>
        </w:tc>
        <w:tc>
          <w:tcPr>
            <w:tcW w:w="703" w:type="dxa"/>
          </w:tcPr>
          <w:p w14:paraId="5E8C5B51" w14:textId="77777777" w:rsidR="003E1992" w:rsidRPr="003E1992" w:rsidRDefault="003E1992" w:rsidP="003E1992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992" w:rsidRPr="003E1992" w14:paraId="61BF016D" w14:textId="77777777" w:rsidTr="003E1992">
        <w:tc>
          <w:tcPr>
            <w:tcW w:w="8206" w:type="dxa"/>
          </w:tcPr>
          <w:p w14:paraId="68B10328" w14:textId="77777777" w:rsidR="003E1992" w:rsidRPr="003E1992" w:rsidRDefault="003E1992" w:rsidP="0067062C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Домашнє завдання</w:t>
            </w:r>
          </w:p>
        </w:tc>
        <w:tc>
          <w:tcPr>
            <w:tcW w:w="703" w:type="dxa"/>
          </w:tcPr>
          <w:p w14:paraId="69D3144F" w14:textId="77777777" w:rsidR="003E1992" w:rsidRPr="003E1992" w:rsidRDefault="003E1992" w:rsidP="003E1992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68D8F" w14:textId="77777777" w:rsidR="003E1992" w:rsidRPr="007C35EA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Організація класу</w:t>
      </w:r>
    </w:p>
    <w:p w14:paraId="4B91946B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Привітання, відмічання відсутніх</w:t>
      </w:r>
    </w:p>
    <w:p w14:paraId="2AF7B53F" w14:textId="77777777" w:rsidR="007C35EA" w:rsidRPr="007C35EA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Актуалізація і корекція опорних понять та уявлень</w:t>
      </w:r>
    </w:p>
    <w:p w14:paraId="7BF10CB2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Питання для фронтального опитування учнів</w:t>
      </w:r>
    </w:p>
    <w:p w14:paraId="69810E8F" w14:textId="1383FFE5" w:rsidR="007C35EA" w:rsidRDefault="00B31283" w:rsidP="007C35EA">
      <w:pPr>
        <w:pStyle w:val="a3"/>
        <w:numPr>
          <w:ilvl w:val="0"/>
          <w:numId w:val="2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ЩО таке алгоритм</w:t>
      </w:r>
    </w:p>
    <w:p w14:paraId="49FCAB30" w14:textId="7DDE8DB5" w:rsidR="00B31283" w:rsidRDefault="00B31283" w:rsidP="007C35EA">
      <w:pPr>
        <w:pStyle w:val="a3"/>
        <w:numPr>
          <w:ilvl w:val="0"/>
          <w:numId w:val="2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Які ви знаєте алгоритми</w:t>
      </w:r>
    </w:p>
    <w:p w14:paraId="5DEF4746" w14:textId="2FC180D5" w:rsidR="00B31283" w:rsidRPr="007C35EA" w:rsidRDefault="00B31283" w:rsidP="007C35EA">
      <w:pPr>
        <w:pStyle w:val="a3"/>
        <w:numPr>
          <w:ilvl w:val="0"/>
          <w:numId w:val="2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Які ви знаєте мови програмування</w:t>
      </w:r>
    </w:p>
    <w:p w14:paraId="17187492" w14:textId="77777777" w:rsidR="003E1992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Повідомлення теми, мети і завдань уроку</w:t>
      </w:r>
    </w:p>
    <w:p w14:paraId="203CB8BE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Повідомляється тема уроку </w:t>
      </w:r>
    </w:p>
    <w:p w14:paraId="5488113C" w14:textId="77777777"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 з учнями визначається мета уроку</w:t>
      </w:r>
    </w:p>
    <w:p w14:paraId="030A1E31" w14:textId="77777777" w:rsidR="003E1992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Мотивація навчальної діяльності учнів</w:t>
      </w:r>
    </w:p>
    <w:p w14:paraId="3634E6CA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Повідомляється значення даної теми в курсі науки. Звертається увага на її зв’язок з раніше вивченим та значення до матеріалу, який вивчатиметься в </w:t>
      </w:r>
      <w:r w:rsidR="006851E8">
        <w:rPr>
          <w:rFonts w:ascii="Times New Roman" w:hAnsi="Times New Roman" w:cs="Times New Roman"/>
          <w:sz w:val="24"/>
          <w:szCs w:val="24"/>
        </w:rPr>
        <w:t>на наступних уроках.</w:t>
      </w:r>
    </w:p>
    <w:p w14:paraId="26869493" w14:textId="1E8990EA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Сприймання нового матеріалу та його усвідомлення</w:t>
      </w:r>
    </w:p>
    <w:p w14:paraId="1E892545" w14:textId="44B57345" w:rsidR="00A13897" w:rsidRDefault="00A13897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3897">
        <w:rPr>
          <w:rFonts w:ascii="Times New Roman" w:hAnsi="Times New Roman" w:cs="Times New Roman"/>
          <w:bCs/>
          <w:sz w:val="24"/>
          <w:szCs w:val="24"/>
        </w:rPr>
        <w:t>Хард</w:t>
      </w:r>
      <w:proofErr w:type="spellEnd"/>
      <w:r w:rsidRPr="00A13897">
        <w:rPr>
          <w:rFonts w:ascii="Times New Roman" w:hAnsi="Times New Roman" w:cs="Times New Roman"/>
          <w:bCs/>
          <w:sz w:val="24"/>
          <w:szCs w:val="24"/>
        </w:rPr>
        <w:t xml:space="preserve"> та </w:t>
      </w:r>
      <w:proofErr w:type="spellStart"/>
      <w:r w:rsidRPr="00A13897">
        <w:rPr>
          <w:rFonts w:ascii="Times New Roman" w:hAnsi="Times New Roman" w:cs="Times New Roman"/>
          <w:bCs/>
          <w:sz w:val="24"/>
          <w:szCs w:val="24"/>
        </w:rPr>
        <w:t>софт</w:t>
      </w:r>
      <w:proofErr w:type="spellEnd"/>
      <w:r w:rsidRPr="00A138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3897">
        <w:rPr>
          <w:rFonts w:ascii="Times New Roman" w:hAnsi="Times New Roman" w:cs="Times New Roman"/>
          <w:bCs/>
          <w:sz w:val="24"/>
          <w:szCs w:val="24"/>
        </w:rPr>
        <w:t>скіли</w:t>
      </w:r>
      <w:proofErr w:type="spellEnd"/>
      <w:r w:rsidRPr="00A13897">
        <w:rPr>
          <w:rFonts w:ascii="Times New Roman" w:hAnsi="Times New Roman" w:cs="Times New Roman"/>
          <w:bCs/>
          <w:sz w:val="24"/>
          <w:szCs w:val="24"/>
        </w:rPr>
        <w:t xml:space="preserve"> сучасного </w:t>
      </w:r>
      <w:r w:rsidRPr="00A13897">
        <w:rPr>
          <w:rFonts w:ascii="Times New Roman" w:hAnsi="Times New Roman" w:cs="Times New Roman"/>
          <w:bCs/>
          <w:sz w:val="24"/>
          <w:szCs w:val="24"/>
          <w:lang w:val="en-US"/>
        </w:rPr>
        <w:t>IT</w:t>
      </w:r>
      <w:r w:rsidRPr="00A1389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A13897">
        <w:rPr>
          <w:rFonts w:ascii="Times New Roman" w:hAnsi="Times New Roman" w:cs="Times New Roman"/>
          <w:bCs/>
          <w:sz w:val="24"/>
          <w:szCs w:val="24"/>
        </w:rPr>
        <w:t>спеціаліста</w:t>
      </w:r>
    </w:p>
    <w:p w14:paraId="0013F7C3" w14:textId="79A7BEAA" w:rsidR="00A13897" w:rsidRDefault="00A13897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Сучасні професії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IT</w:t>
      </w:r>
    </w:p>
    <w:p w14:paraId="334A6FB4" w14:textId="3E9BE951" w:rsidR="00A13897" w:rsidRPr="00A13897" w:rsidRDefault="00A13897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Предмети ЗНО для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IT</w:t>
      </w:r>
    </w:p>
    <w:p w14:paraId="35B5D5BE" w14:textId="77777777" w:rsidR="00A13897" w:rsidRPr="007C35EA" w:rsidRDefault="00A13897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BFBB0E" w14:textId="59DF96F5" w:rsidR="00106BFE" w:rsidRPr="00106BFE" w:rsidRDefault="00106BFE" w:rsidP="00106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106BFE">
        <w:rPr>
          <w:rFonts w:ascii="Times New Roman" w:hAnsi="Times New Roman" w:cs="Times New Roman"/>
          <w:sz w:val="24"/>
          <w:szCs w:val="24"/>
        </w:rPr>
        <w:t>Мова програмування (</w:t>
      </w:r>
      <w:proofErr w:type="spellStart"/>
      <w:r w:rsidRPr="00106BFE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10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6BFE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10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BF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06BFE">
        <w:rPr>
          <w:rFonts w:ascii="Times New Roman" w:hAnsi="Times New Roman" w:cs="Times New Roman"/>
          <w:sz w:val="24"/>
          <w:szCs w:val="24"/>
        </w:rPr>
        <w:t>)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BFE">
        <w:rPr>
          <w:rFonts w:ascii="Times New Roman" w:hAnsi="Times New Roman" w:cs="Times New Roman"/>
          <w:sz w:val="24"/>
          <w:szCs w:val="24"/>
        </w:rPr>
        <w:t>це штучна мова, створена для розробки програм, які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BFE">
        <w:rPr>
          <w:rFonts w:ascii="Times New Roman" w:hAnsi="Times New Roman" w:cs="Times New Roman"/>
          <w:sz w:val="24"/>
          <w:szCs w:val="24"/>
        </w:rPr>
        <w:t>призначено для виконання на комп’ютері.</w:t>
      </w:r>
    </w:p>
    <w:p w14:paraId="5AABBCCE" w14:textId="77777777" w:rsidR="00106BFE" w:rsidRDefault="00106BFE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B1CEB5A" w14:textId="09771E9B" w:rsidR="00106BFE" w:rsidRDefault="00106BFE" w:rsidP="00106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106BFE">
        <w:rPr>
          <w:rFonts w:ascii="Times New Roman" w:hAnsi="Times New Roman" w:cs="Times New Roman"/>
          <w:sz w:val="24"/>
          <w:szCs w:val="24"/>
        </w:rPr>
        <w:lastRenderedPageBreak/>
        <w:t>Комп’ютерна програма (</w:t>
      </w:r>
      <w:proofErr w:type="spellStart"/>
      <w:r w:rsidRPr="00106BFE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10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6BFE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10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BFE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106BFE">
        <w:rPr>
          <w:rFonts w:ascii="Times New Roman" w:hAnsi="Times New Roman" w:cs="Times New Roman"/>
          <w:sz w:val="24"/>
          <w:szCs w:val="24"/>
        </w:rPr>
        <w:t>)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BFE">
        <w:rPr>
          <w:rFonts w:ascii="Times New Roman" w:hAnsi="Times New Roman" w:cs="Times New Roman"/>
          <w:sz w:val="24"/>
          <w:szCs w:val="24"/>
        </w:rPr>
        <w:t>це послідовність команд (інструкцій), що забезпечує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BFE">
        <w:rPr>
          <w:rFonts w:ascii="Times New Roman" w:hAnsi="Times New Roman" w:cs="Times New Roman"/>
          <w:sz w:val="24"/>
          <w:szCs w:val="24"/>
        </w:rPr>
        <w:t>реалізацію на комп’ютері конкретного алгоритму.</w:t>
      </w:r>
    </w:p>
    <w:p w14:paraId="39DDC5C6" w14:textId="77777777" w:rsidR="00106BFE" w:rsidRPr="00106BFE" w:rsidRDefault="00106BFE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13FE96EF" w14:textId="137B6C22" w:rsidR="003E1992" w:rsidRDefault="00106BFE" w:rsidP="00106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106BFE">
        <w:rPr>
          <w:rFonts w:ascii="Times New Roman" w:hAnsi="Times New Roman" w:cs="Times New Roman"/>
          <w:sz w:val="24"/>
          <w:szCs w:val="24"/>
        </w:rPr>
        <w:t>Команда (інструкція) — це вказівка, що визначає, яку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BFE">
        <w:rPr>
          <w:rFonts w:ascii="Times New Roman" w:hAnsi="Times New Roman" w:cs="Times New Roman"/>
          <w:sz w:val="24"/>
          <w:szCs w:val="24"/>
        </w:rPr>
        <w:t>дію (операцію) слід виконувати.</w:t>
      </w:r>
    </w:p>
    <w:p w14:paraId="6CE2E122" w14:textId="79DC5C69" w:rsidR="00106BFE" w:rsidRDefault="00106BFE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D2262D" wp14:editId="5063B3B9">
            <wp:extent cx="6120765" cy="175196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799"/>
                    <a:stretch/>
                  </pic:blipFill>
                  <pic:spPr bwMode="auto">
                    <a:xfrm>
                      <a:off x="0" y="0"/>
                      <a:ext cx="6120765" cy="17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C2DD" w14:textId="0E826A0D" w:rsidR="00106BFE" w:rsidRDefault="00106BFE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2B3C5B" w14:textId="5C76D161" w:rsidR="00106BFE" w:rsidRDefault="00106BFE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4B5060" wp14:editId="170C1881">
            <wp:extent cx="6120765" cy="3329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0881" w14:textId="2CEB1822" w:rsidR="00106BFE" w:rsidRDefault="00106BFE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06BFE">
        <w:rPr>
          <w:rFonts w:ascii="Times New Roman" w:hAnsi="Times New Roman" w:cs="Times New Roman"/>
          <w:b/>
          <w:sz w:val="24"/>
          <w:szCs w:val="24"/>
        </w:rPr>
        <w:t>Середовище програмування</w:t>
      </w:r>
      <w:r w:rsidRPr="00106BFE">
        <w:rPr>
          <w:rFonts w:ascii="Times New Roman" w:hAnsi="Times New Roman" w:cs="Times New Roman"/>
          <w:bCs/>
          <w:sz w:val="24"/>
          <w:szCs w:val="24"/>
        </w:rPr>
        <w:t xml:space="preserve"> — це комплекс програмних засобів, які призначено для автоматизації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6BFE">
        <w:rPr>
          <w:rFonts w:ascii="Times New Roman" w:hAnsi="Times New Roman" w:cs="Times New Roman"/>
          <w:bCs/>
          <w:sz w:val="24"/>
          <w:szCs w:val="24"/>
        </w:rPr>
        <w:t>процесу підготовки та виконання програм користувача.</w:t>
      </w:r>
    </w:p>
    <w:p w14:paraId="5209A399" w14:textId="56D5F6DA" w:rsidR="00106BFE" w:rsidRDefault="00106BFE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6BF3F7" w14:textId="09413E5C" w:rsidR="00106BFE" w:rsidRDefault="00106BFE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DEAB89" wp14:editId="13679EBC">
            <wp:extent cx="5238095" cy="208571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FB68" w14:textId="0BEBDC2A" w:rsidR="00106BFE" w:rsidRPr="00106BFE" w:rsidRDefault="00106BFE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6BFE">
        <w:rPr>
          <w:rFonts w:ascii="Times New Roman" w:hAnsi="Times New Roman" w:cs="Times New Roman"/>
          <w:b/>
          <w:sz w:val="24"/>
          <w:szCs w:val="24"/>
        </w:rPr>
        <w:t>ЕТАПИ ПРОЦЕСУ РОЗРОБКИ ПРОГРАМИ</w:t>
      </w:r>
    </w:p>
    <w:p w14:paraId="17B80890" w14:textId="7AC62515" w:rsidR="00106BFE" w:rsidRDefault="00106BFE" w:rsidP="00106BFE">
      <w:pPr>
        <w:pStyle w:val="a3"/>
        <w:numPr>
          <w:ilvl w:val="0"/>
          <w:numId w:val="3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Уведення коду</w:t>
      </w:r>
    </w:p>
    <w:p w14:paraId="2D1A06EE" w14:textId="5F48839F" w:rsidR="00106BFE" w:rsidRDefault="00106BFE" w:rsidP="00106BFE">
      <w:pPr>
        <w:pStyle w:val="a3"/>
        <w:numPr>
          <w:ilvl w:val="0"/>
          <w:numId w:val="3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Трансляція</w:t>
      </w:r>
      <w:r w:rsidR="00A13897">
        <w:rPr>
          <w:rFonts w:ascii="Times New Roman" w:hAnsi="Times New Roman" w:cs="Times New Roman"/>
          <w:bCs/>
          <w:sz w:val="24"/>
          <w:szCs w:val="24"/>
        </w:rPr>
        <w:t xml:space="preserve"> (компіляція)</w:t>
      </w:r>
    </w:p>
    <w:p w14:paraId="47DBE31C" w14:textId="0F35C18E" w:rsidR="00106BFE" w:rsidRDefault="00106BFE" w:rsidP="00106BFE">
      <w:pPr>
        <w:pStyle w:val="a3"/>
        <w:numPr>
          <w:ilvl w:val="0"/>
          <w:numId w:val="3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Встановлення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зв’язків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між </w:t>
      </w:r>
      <w:r w:rsidR="004D4A1D">
        <w:rPr>
          <w:rFonts w:ascii="Times New Roman" w:hAnsi="Times New Roman" w:cs="Times New Roman"/>
          <w:bCs/>
          <w:sz w:val="24"/>
          <w:szCs w:val="24"/>
        </w:rPr>
        <w:t>різними модулями (</w:t>
      </w:r>
      <w:proofErr w:type="spellStart"/>
      <w:r w:rsidR="004D4A1D">
        <w:rPr>
          <w:rFonts w:ascii="Times New Roman" w:hAnsi="Times New Roman" w:cs="Times New Roman"/>
          <w:bCs/>
          <w:sz w:val="24"/>
          <w:szCs w:val="24"/>
        </w:rPr>
        <w:t>л</w:t>
      </w:r>
      <w:r>
        <w:rPr>
          <w:rFonts w:ascii="Times New Roman" w:hAnsi="Times New Roman" w:cs="Times New Roman"/>
          <w:bCs/>
          <w:sz w:val="24"/>
          <w:szCs w:val="24"/>
        </w:rPr>
        <w:t>інкування</w:t>
      </w:r>
      <w:proofErr w:type="spellEnd"/>
      <w:r w:rsidR="004D4A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4F1F08" w14:textId="06490F58" w:rsidR="004D4A1D" w:rsidRDefault="004D4A1D" w:rsidP="00106BFE">
      <w:pPr>
        <w:pStyle w:val="a3"/>
        <w:numPr>
          <w:ilvl w:val="0"/>
          <w:numId w:val="3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Відлагоджування</w:t>
      </w:r>
      <w:proofErr w:type="spellEnd"/>
      <w:r w:rsidR="00A13897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A13897">
        <w:rPr>
          <w:rFonts w:ascii="Times New Roman" w:hAnsi="Times New Roman" w:cs="Times New Roman"/>
          <w:bCs/>
          <w:sz w:val="24"/>
          <w:szCs w:val="24"/>
        </w:rPr>
        <w:t>дебагінг</w:t>
      </w:r>
      <w:proofErr w:type="spellEnd"/>
      <w:r w:rsidR="00A13897">
        <w:rPr>
          <w:rFonts w:ascii="Times New Roman" w:hAnsi="Times New Roman" w:cs="Times New Roman"/>
          <w:bCs/>
          <w:sz w:val="24"/>
          <w:szCs w:val="24"/>
        </w:rPr>
        <w:t>)</w:t>
      </w:r>
    </w:p>
    <w:p w14:paraId="28F105E6" w14:textId="2EC2FAB9"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Узагальнення та систематизація набутих знань</w:t>
      </w:r>
    </w:p>
    <w:p w14:paraId="1481B2A5" w14:textId="6D6299F7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4D4A1D">
        <w:rPr>
          <w:rFonts w:ascii="Times New Roman" w:hAnsi="Times New Roman" w:cs="Times New Roman"/>
          <w:bCs/>
          <w:sz w:val="24"/>
          <w:szCs w:val="24"/>
        </w:rPr>
        <w:t>Що таке мова програмування?</w:t>
      </w:r>
    </w:p>
    <w:p w14:paraId="4EAF1E9C" w14:textId="77777777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2 Які мови називають машинно-орієнтованими?</w:t>
      </w:r>
    </w:p>
    <w:p w14:paraId="4BD4A464" w14:textId="19448BC1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3 Які мови називають мовами програмування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4A1D">
        <w:rPr>
          <w:rFonts w:ascii="Times New Roman" w:hAnsi="Times New Roman" w:cs="Times New Roman"/>
          <w:bCs/>
          <w:sz w:val="24"/>
          <w:szCs w:val="24"/>
        </w:rPr>
        <w:t>високого рівня?</w:t>
      </w:r>
    </w:p>
    <w:p w14:paraId="76E33D79" w14:textId="4F1E1A94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4 За якими ознаками класифікують мови програмування?</w:t>
      </w:r>
    </w:p>
    <w:p w14:paraId="09196533" w14:textId="3C00EAE5" w:rsid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5 Як класифікуються мови програмування за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4A1D">
        <w:rPr>
          <w:rFonts w:ascii="Times New Roman" w:hAnsi="Times New Roman" w:cs="Times New Roman"/>
          <w:bCs/>
          <w:sz w:val="24"/>
          <w:szCs w:val="24"/>
        </w:rPr>
        <w:t>орієнтацією на клас задач?</w:t>
      </w:r>
    </w:p>
    <w:p w14:paraId="1AAEE56E" w14:textId="70E6CF8A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6 Як класифікуються мови програмування за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4A1D">
        <w:rPr>
          <w:rFonts w:ascii="Times New Roman" w:hAnsi="Times New Roman" w:cs="Times New Roman"/>
          <w:bCs/>
          <w:sz w:val="24"/>
          <w:szCs w:val="24"/>
        </w:rPr>
        <w:t>принципами програмування?</w:t>
      </w:r>
    </w:p>
    <w:p w14:paraId="364B436A" w14:textId="6F921BE3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7 Чому виникла потреба в об’єктно-орієнтованому програмуванні?</w:t>
      </w:r>
    </w:p>
    <w:p w14:paraId="00660078" w14:textId="4FFC9AE9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8 Назвіть основні складові мов програмування.</w:t>
      </w:r>
    </w:p>
    <w:p w14:paraId="0A401821" w14:textId="4AC507BE" w:rsid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9 Поясніть на прикладах сутність синтаксису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4A1D">
        <w:rPr>
          <w:rFonts w:ascii="Times New Roman" w:hAnsi="Times New Roman" w:cs="Times New Roman"/>
          <w:bCs/>
          <w:sz w:val="24"/>
          <w:szCs w:val="24"/>
        </w:rPr>
        <w:t>мови програмування.</w:t>
      </w:r>
    </w:p>
    <w:p w14:paraId="14781E21" w14:textId="142DD9DF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 </w:t>
      </w:r>
      <w:r w:rsidRPr="004D4A1D">
        <w:rPr>
          <w:rFonts w:ascii="Times New Roman" w:hAnsi="Times New Roman" w:cs="Times New Roman"/>
          <w:bCs/>
          <w:sz w:val="24"/>
          <w:szCs w:val="24"/>
        </w:rPr>
        <w:t>Для чого призначено середовища програмування?</w:t>
      </w:r>
    </w:p>
    <w:p w14:paraId="359A1671" w14:textId="361E718A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11. </w:t>
      </w:r>
      <w:r w:rsidRPr="004D4A1D">
        <w:rPr>
          <w:rFonts w:ascii="Times New Roman" w:hAnsi="Times New Roman" w:cs="Times New Roman"/>
          <w:bCs/>
          <w:sz w:val="24"/>
          <w:szCs w:val="24"/>
        </w:rPr>
        <w:t>Назвіть складові середовища програмування.</w:t>
      </w:r>
    </w:p>
    <w:p w14:paraId="2068E758" w14:textId="5FB070AF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12. </w:t>
      </w:r>
      <w:r w:rsidRPr="004D4A1D">
        <w:rPr>
          <w:rFonts w:ascii="Times New Roman" w:hAnsi="Times New Roman" w:cs="Times New Roman"/>
          <w:bCs/>
          <w:sz w:val="24"/>
          <w:szCs w:val="24"/>
        </w:rPr>
        <w:t>Які функції виконує редактор тексту?</w:t>
      </w:r>
    </w:p>
    <w:p w14:paraId="08CF40B6" w14:textId="615C249F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13. </w:t>
      </w:r>
      <w:r w:rsidRPr="004D4A1D">
        <w:rPr>
          <w:rFonts w:ascii="Times New Roman" w:hAnsi="Times New Roman" w:cs="Times New Roman"/>
          <w:bCs/>
          <w:sz w:val="24"/>
          <w:szCs w:val="24"/>
        </w:rPr>
        <w:t>Поясніть сутність інтерпретації програм.</w:t>
      </w:r>
    </w:p>
    <w:p w14:paraId="31F0FD38" w14:textId="651C7F8F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14. </w:t>
      </w:r>
      <w:r w:rsidRPr="004D4A1D">
        <w:rPr>
          <w:rFonts w:ascii="Times New Roman" w:hAnsi="Times New Roman" w:cs="Times New Roman"/>
          <w:bCs/>
          <w:sz w:val="24"/>
          <w:szCs w:val="24"/>
        </w:rPr>
        <w:t>Які переваги та дефекти мають компілятори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4A1D">
        <w:rPr>
          <w:rFonts w:ascii="Times New Roman" w:hAnsi="Times New Roman" w:cs="Times New Roman"/>
          <w:bCs/>
          <w:sz w:val="24"/>
          <w:szCs w:val="24"/>
        </w:rPr>
        <w:t>й інтерпретатори програм?</w:t>
      </w:r>
    </w:p>
    <w:p w14:paraId="03C6D972" w14:textId="5C166932" w:rsidR="004D4A1D" w:rsidRPr="004D4A1D" w:rsidRDefault="004D4A1D" w:rsidP="004D4A1D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15. </w:t>
      </w:r>
      <w:r w:rsidRPr="004D4A1D">
        <w:rPr>
          <w:rFonts w:ascii="Times New Roman" w:hAnsi="Times New Roman" w:cs="Times New Roman"/>
          <w:bCs/>
          <w:sz w:val="24"/>
          <w:szCs w:val="24"/>
        </w:rPr>
        <w:t>Для чого призначено редактор зв’язку?</w:t>
      </w:r>
    </w:p>
    <w:p w14:paraId="4F690F15" w14:textId="77777777" w:rsidR="007C35EA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Підсумки уроку</w:t>
      </w:r>
    </w:p>
    <w:p w14:paraId="6B4C8C45" w14:textId="77777777" w:rsidR="007C35EA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Домашнє завдання</w:t>
      </w:r>
    </w:p>
    <w:p w14:paraId="72AE2DCC" w14:textId="5BE7E437"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Опрацювати за підручником §</w:t>
      </w:r>
      <w:r w:rsidR="00106BFE">
        <w:rPr>
          <w:rFonts w:ascii="Times New Roman" w:hAnsi="Times New Roman" w:cs="Times New Roman"/>
          <w:sz w:val="24"/>
          <w:szCs w:val="24"/>
        </w:rPr>
        <w:t>§</w:t>
      </w:r>
      <w:r w:rsidR="00106BFE">
        <w:rPr>
          <w:rFonts w:ascii="Times New Roman" w:hAnsi="Times New Roman" w:cs="Times New Roman"/>
          <w:sz w:val="24"/>
          <w:szCs w:val="24"/>
        </w:rPr>
        <w:t xml:space="preserve"> 1.1, 1.2</w:t>
      </w:r>
    </w:p>
    <w:p w14:paraId="23E14CD9" w14:textId="6A2AEB5E" w:rsidR="007C35EA" w:rsidRP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sectPr w:rsidR="007C35EA" w:rsidRPr="003E19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95417"/>
    <w:multiLevelType w:val="hybridMultilevel"/>
    <w:tmpl w:val="77D218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61A6A"/>
    <w:multiLevelType w:val="hybridMultilevel"/>
    <w:tmpl w:val="05A84F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A61D6"/>
    <w:multiLevelType w:val="hybridMultilevel"/>
    <w:tmpl w:val="CFD0DF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83"/>
    <w:rsid w:val="00106BFE"/>
    <w:rsid w:val="0016543F"/>
    <w:rsid w:val="003E1992"/>
    <w:rsid w:val="004D4A1D"/>
    <w:rsid w:val="006851E8"/>
    <w:rsid w:val="007C35EA"/>
    <w:rsid w:val="00942E5E"/>
    <w:rsid w:val="00A13897"/>
    <w:rsid w:val="00B3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8D63"/>
  <w15:chartTrackingRefBased/>
  <w15:docId w15:val="{1913CC28-1C1D-4C22-BAE3-B464669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92"/>
    <w:pPr>
      <w:ind w:left="720"/>
      <w:contextualSpacing/>
    </w:pPr>
  </w:style>
  <w:style w:type="table" w:styleId="a4">
    <w:name w:val="Table Grid"/>
    <w:basedOn w:val="a1"/>
    <w:uiPriority w:val="39"/>
    <w:rsid w:val="003E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oogleDrive_school\&#1030;&#1085;&#1092;&#1086;&#1088;&#1084;&#1072;&#1090;&#1080;&#1082;&#1072;\&#1064;&#1072;&#1073;&#1083;&#1086;&#1085;&#1080;%20&#1091;&#1088;&#1086;&#1082;&#1110;&#1074;\&#1059;&#1088;&#1086;&#1082;%20&#1079;&#1072;&#1089;&#1074;&#1086;&#1108;&#1085;&#1085;&#1103;%20&#1085;&#1086;&#1074;&#1080;&#1093;%20&#1079;&#1085;&#1072;&#1085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Урок засвоєння нових знань</Template>
  <TotalTime>18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Олександр Зеленський</cp:lastModifiedBy>
  <cp:revision>3</cp:revision>
  <dcterms:created xsi:type="dcterms:W3CDTF">2020-09-02T16:28:00Z</dcterms:created>
  <dcterms:modified xsi:type="dcterms:W3CDTF">2020-09-02T16:46:00Z</dcterms:modified>
</cp:coreProperties>
</file>