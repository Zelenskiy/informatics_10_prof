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5E" w:rsidRDefault="003E1992" w:rsidP="003E1992">
      <w:pPr>
        <w:tabs>
          <w:tab w:val="left" w:pos="993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Урок №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C21856">
        <w:rPr>
          <w:rFonts w:ascii="Times New Roman" w:hAnsi="Times New Roman" w:cs="Times New Roman"/>
          <w:b/>
          <w:sz w:val="24"/>
          <w:szCs w:val="24"/>
        </w:rPr>
        <w:t>11, 12</w:t>
      </w:r>
    </w:p>
    <w:p w:rsid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Клас </w:t>
      </w:r>
      <w:r w:rsidR="00B31283">
        <w:rPr>
          <w:rFonts w:ascii="Times New Roman" w:hAnsi="Times New Roman" w:cs="Times New Roman"/>
          <w:b/>
          <w:sz w:val="24"/>
          <w:szCs w:val="24"/>
        </w:rPr>
        <w:t>10-Б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</w:p>
    <w:p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Дата уроку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B659B3">
        <w:rPr>
          <w:rFonts w:ascii="Times New Roman" w:hAnsi="Times New Roman" w:cs="Times New Roman"/>
          <w:b/>
          <w:sz w:val="24"/>
          <w:szCs w:val="24"/>
        </w:rPr>
        <w:t>21</w:t>
      </w:r>
      <w:r w:rsidR="00B31283">
        <w:rPr>
          <w:rFonts w:ascii="Times New Roman" w:hAnsi="Times New Roman" w:cs="Times New Roman"/>
          <w:b/>
          <w:sz w:val="24"/>
          <w:szCs w:val="24"/>
        </w:rPr>
        <w:t>.09.2020</w:t>
      </w:r>
    </w:p>
    <w:p w:rsidR="003E1992" w:rsidRPr="003E1992" w:rsidRDefault="003E1992" w:rsidP="00A13897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C21856">
        <w:rPr>
          <w:rFonts w:ascii="Times New Roman" w:hAnsi="Times New Roman" w:cs="Times New Roman"/>
          <w:bCs/>
          <w:sz w:val="28"/>
          <w:szCs w:val="28"/>
        </w:rPr>
        <w:t xml:space="preserve">ПР1.2. </w:t>
      </w:r>
      <w:r w:rsidR="00C21856" w:rsidRPr="002C2A55">
        <w:rPr>
          <w:rFonts w:ascii="Times New Roman" w:hAnsi="Times New Roman" w:cs="Times New Roman"/>
          <w:bCs/>
          <w:sz w:val="28"/>
          <w:szCs w:val="28"/>
        </w:rPr>
        <w:t>Операції над об’єктами в інтерактивному режимі</w:t>
      </w:r>
    </w:p>
    <w:p w:rsidR="003E1992" w:rsidRPr="00483ECB" w:rsidRDefault="003E1992" w:rsidP="003E1992">
      <w:pPr>
        <w:tabs>
          <w:tab w:val="left" w:pos="1701"/>
        </w:tabs>
        <w:spacing w:after="80" w:line="240" w:lineRule="auto"/>
        <w:ind w:left="1701" w:hanging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Мета.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  <w:t>Навчальна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1283">
        <w:rPr>
          <w:rFonts w:ascii="Times New Roman" w:hAnsi="Times New Roman" w:cs="Times New Roman"/>
          <w:sz w:val="24"/>
          <w:szCs w:val="24"/>
        </w:rPr>
        <w:t xml:space="preserve">Формування </w:t>
      </w:r>
      <w:r w:rsidR="00483ECB">
        <w:rPr>
          <w:rFonts w:ascii="Times New Roman" w:hAnsi="Times New Roman" w:cs="Times New Roman"/>
          <w:sz w:val="24"/>
          <w:szCs w:val="24"/>
        </w:rPr>
        <w:t xml:space="preserve">практичних навичок роботи в інтерактивному режимі з </w:t>
      </w:r>
      <w:r w:rsidR="00483ECB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483ECB">
        <w:rPr>
          <w:rFonts w:ascii="Times New Roman" w:hAnsi="Times New Roman" w:cs="Times New Roman"/>
          <w:sz w:val="24"/>
          <w:szCs w:val="24"/>
        </w:rPr>
        <w:t>, ознайомлення з системою контролю версій</w:t>
      </w:r>
    </w:p>
    <w:p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Виховна</w:t>
      </w:r>
      <w:r>
        <w:rPr>
          <w:rFonts w:ascii="Times New Roman" w:hAnsi="Times New Roman" w:cs="Times New Roman"/>
          <w:sz w:val="24"/>
          <w:szCs w:val="24"/>
        </w:rPr>
        <w:t>: виховання інтересу до вивчення предмету, потяг до наукової творчості, виховання позитивних рис характеру, сумлінності, здатності до переборення труднощів.</w:t>
      </w:r>
    </w:p>
    <w:p w:rsidR="003E1992" w:rsidRPr="003E1992" w:rsidRDefault="003E1992" w:rsidP="003E1992">
      <w:pPr>
        <w:tabs>
          <w:tab w:val="left" w:pos="1701"/>
        </w:tabs>
        <w:spacing w:after="80" w:line="240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Розвиваюча</w:t>
      </w:r>
      <w:r>
        <w:rPr>
          <w:rFonts w:ascii="Times New Roman" w:hAnsi="Times New Roman" w:cs="Times New Roman"/>
          <w:sz w:val="24"/>
          <w:szCs w:val="24"/>
        </w:rPr>
        <w:t>: розвиток мислення, пам’яті, уваги.</w:t>
      </w:r>
    </w:p>
    <w:p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 xml:space="preserve">Тип уроку: </w:t>
      </w:r>
      <w:r w:rsidRPr="003E1992">
        <w:rPr>
          <w:rFonts w:ascii="Times New Roman" w:hAnsi="Times New Roman" w:cs="Times New Roman"/>
          <w:b/>
          <w:sz w:val="24"/>
          <w:szCs w:val="24"/>
        </w:rPr>
        <w:tab/>
      </w:r>
      <w:r w:rsidR="00FA76D3">
        <w:rPr>
          <w:rFonts w:ascii="Times New Roman" w:hAnsi="Times New Roman" w:cs="Times New Roman"/>
          <w:sz w:val="24"/>
          <w:szCs w:val="24"/>
        </w:rPr>
        <w:t>комбінований</w:t>
      </w:r>
    </w:p>
    <w:p w:rsidR="003E1992" w:rsidRPr="003E1992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E1992">
        <w:rPr>
          <w:rFonts w:ascii="Times New Roman" w:hAnsi="Times New Roman" w:cs="Times New Roman"/>
          <w:b/>
          <w:sz w:val="24"/>
          <w:szCs w:val="24"/>
        </w:rPr>
        <w:t>Структурні компоненти уроку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06"/>
        <w:gridCol w:w="703"/>
      </w:tblGrid>
      <w:tr w:rsidR="00FA76D3" w:rsidRPr="003E1992" w:rsidTr="00483ECB">
        <w:tc>
          <w:tcPr>
            <w:tcW w:w="8206" w:type="dxa"/>
          </w:tcPr>
          <w:p w:rsidR="00FA76D3" w:rsidRPr="003E199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Організація класу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3E199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Актуалізація і корекція опорних знань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3E199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10802">
              <w:rPr>
                <w:rFonts w:ascii="Times New Roman" w:hAnsi="Times New Roman" w:cs="Times New Roman"/>
                <w:sz w:val="24"/>
                <w:szCs w:val="24"/>
              </w:rPr>
              <w:t>Повідомлення теми, мети і завдань уроку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3E199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3E1992">
              <w:rPr>
                <w:rFonts w:ascii="Times New Roman" w:hAnsi="Times New Roman" w:cs="Times New Roman"/>
                <w:sz w:val="24"/>
                <w:szCs w:val="24"/>
              </w:rPr>
              <w:t>Мотивація навчальної діяльності учнів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3E199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Сприймання нового матеріалу, його усвідомлення.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3E1992" w:rsidRDefault="00513CC5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FA76D3" w:rsidRPr="00E10802">
              <w:rPr>
                <w:rFonts w:ascii="Times New Roman" w:hAnsi="Times New Roman" w:cs="Times New Roman"/>
                <w:sz w:val="24"/>
                <w:szCs w:val="24"/>
              </w:rPr>
              <w:t>астосування набутих знань про способи дії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CC5" w:rsidRPr="003E1992" w:rsidTr="00483ECB">
        <w:tc>
          <w:tcPr>
            <w:tcW w:w="8206" w:type="dxa"/>
          </w:tcPr>
          <w:p w:rsidR="00513CC5" w:rsidRDefault="00513CC5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D4EF1">
              <w:rPr>
                <w:rFonts w:ascii="Times New Roman" w:hAnsi="Times New Roman" w:cs="Times New Roman"/>
                <w:sz w:val="24"/>
                <w:szCs w:val="24"/>
              </w:rPr>
              <w:t>Узагальнення і систематизація знань.</w:t>
            </w:r>
          </w:p>
        </w:tc>
        <w:tc>
          <w:tcPr>
            <w:tcW w:w="703" w:type="dxa"/>
          </w:tcPr>
          <w:p w:rsidR="00513CC5" w:rsidRPr="003E1992" w:rsidRDefault="00513CC5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3E199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E10802">
              <w:rPr>
                <w:rFonts w:ascii="Times New Roman" w:hAnsi="Times New Roman" w:cs="Times New Roman"/>
                <w:sz w:val="24"/>
                <w:szCs w:val="24"/>
              </w:rPr>
              <w:t>Підсумки уроку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76D3" w:rsidRPr="003E1992" w:rsidTr="00483ECB">
        <w:tc>
          <w:tcPr>
            <w:tcW w:w="8206" w:type="dxa"/>
          </w:tcPr>
          <w:p w:rsidR="00FA76D3" w:rsidRPr="00E10802" w:rsidRDefault="00FA76D3" w:rsidP="00483ECB">
            <w:pPr>
              <w:pStyle w:val="a3"/>
              <w:numPr>
                <w:ilvl w:val="0"/>
                <w:numId w:val="1"/>
              </w:num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94493F">
              <w:rPr>
                <w:rFonts w:ascii="Times New Roman" w:hAnsi="Times New Roman" w:cs="Times New Roman"/>
                <w:sz w:val="24"/>
                <w:szCs w:val="24"/>
              </w:rPr>
              <w:t>Домашнє завдання</w:t>
            </w:r>
          </w:p>
        </w:tc>
        <w:tc>
          <w:tcPr>
            <w:tcW w:w="703" w:type="dxa"/>
          </w:tcPr>
          <w:p w:rsidR="00FA76D3" w:rsidRPr="003E1992" w:rsidRDefault="00FA76D3" w:rsidP="00483ECB">
            <w:pPr>
              <w:tabs>
                <w:tab w:val="left" w:pos="1701"/>
              </w:tabs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1992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Організація класу</w:t>
      </w:r>
    </w:p>
    <w:p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Привітання, відмічання відсутніх</w:t>
      </w:r>
    </w:p>
    <w:p w:rsidR="007C35EA" w:rsidRPr="007C35EA" w:rsidRDefault="003E1992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Актуалізація і корекція опорних понять та уявлень</w:t>
      </w:r>
    </w:p>
    <w:p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Питання для фронтального опитування учнів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Поясніть сутність оператора != 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Як виконується логічний оператор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and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Поясніть сутність оператора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or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.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Які операції виконуються над рядками?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Поясніть сутність операції повторення рядків.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Наведіть приклад перевірки входження одного рядка до іншого.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Наведіть приклад використання оператора повторення з присвоюванням.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>У яких системах числення можуть подаватися числа?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функцію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float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:rsidR="00715788" w:rsidRPr="00070425" w:rsidRDefault="00715788" w:rsidP="00715788">
      <w:pPr>
        <w:pStyle w:val="a3"/>
        <w:numPr>
          <w:ilvl w:val="0"/>
          <w:numId w:val="8"/>
        </w:num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70425">
        <w:rPr>
          <w:rFonts w:ascii="Times New Roman" w:hAnsi="Times New Roman" w:cs="Times New Roman"/>
          <w:bCs/>
          <w:sz w:val="24"/>
          <w:szCs w:val="24"/>
        </w:rPr>
        <w:t xml:space="preserve">Для чого призначено модуль </w:t>
      </w:r>
      <w:proofErr w:type="spellStart"/>
      <w:r w:rsidRPr="00070425">
        <w:rPr>
          <w:rFonts w:ascii="Times New Roman" w:hAnsi="Times New Roman" w:cs="Times New Roman"/>
          <w:bCs/>
          <w:sz w:val="24"/>
          <w:szCs w:val="24"/>
        </w:rPr>
        <w:t>math</w:t>
      </w:r>
      <w:proofErr w:type="spellEnd"/>
      <w:r w:rsidRPr="00070425">
        <w:rPr>
          <w:rFonts w:ascii="Times New Roman" w:hAnsi="Times New Roman" w:cs="Times New Roman"/>
          <w:bCs/>
          <w:sz w:val="24"/>
          <w:szCs w:val="24"/>
        </w:rPr>
        <w:t>?</w:t>
      </w:r>
    </w:p>
    <w:p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Повідомлення теми, мети і завдань уроку</w:t>
      </w:r>
    </w:p>
    <w:p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тема уроку </w:t>
      </w:r>
    </w:p>
    <w:p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Разом з учнями визначається мета уроку</w:t>
      </w:r>
    </w:p>
    <w:p w:rsidR="003E1992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Мотивація навчальної діяльності учнів</w:t>
      </w:r>
    </w:p>
    <w:p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Повідомляється значення даної теми в курсі науки. Звертається увага на її зв’язок з раніше вивченим та значення до матеріалу, який вивчатиметься в </w:t>
      </w:r>
      <w:r w:rsidR="006851E8">
        <w:rPr>
          <w:rFonts w:ascii="Times New Roman" w:hAnsi="Times New Roman" w:cs="Times New Roman"/>
          <w:sz w:val="24"/>
          <w:szCs w:val="24"/>
        </w:rPr>
        <w:t>на наступних уроках.</w:t>
      </w:r>
    </w:p>
    <w:p w:rsidR="003E1992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Сприймання нового матеріалу та його усвідомлення</w:t>
      </w:r>
    </w:p>
    <w:p w:rsidR="00FA76D3" w:rsidRDefault="00606ADB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Онлайн ресурс для вивчення мов програмування </w:t>
      </w:r>
      <w:hyperlink r:id="rId5" w:history="1">
        <w:r w:rsidRPr="004345EB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https://ru.code-basics.com/</w:t>
        </w:r>
      </w:hyperlink>
    </w:p>
    <w:p w:rsidR="00606ADB" w:rsidRPr="00BB412E" w:rsidRDefault="00606ADB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:rsidR="00FA76D3" w:rsidRDefault="00513CC5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="00FA76D3" w:rsidRPr="00FA76D3">
        <w:rPr>
          <w:rFonts w:ascii="Times New Roman" w:hAnsi="Times New Roman" w:cs="Times New Roman"/>
          <w:b/>
          <w:bCs/>
          <w:sz w:val="24"/>
          <w:szCs w:val="24"/>
        </w:rPr>
        <w:t>астосування набутих знань про способи дії</w:t>
      </w:r>
    </w:p>
    <w:p w:rsidR="00C0712D" w:rsidRPr="00C0712D" w:rsidRDefault="00C0712D" w:rsidP="00106BFE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C0712D">
        <w:rPr>
          <w:rFonts w:ascii="Times New Roman" w:hAnsi="Times New Roman" w:cs="Times New Roman"/>
          <w:sz w:val="24"/>
          <w:szCs w:val="24"/>
        </w:rPr>
        <w:lastRenderedPageBreak/>
        <w:t>Інструктаж до виконання практичної роботи</w:t>
      </w:r>
    </w:p>
    <w:p w:rsidR="00483ECB" w:rsidRDefault="00483ECB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3ECB">
        <w:rPr>
          <w:rFonts w:ascii="Times New Roman" w:hAnsi="Times New Roman" w:cs="Times New Roman"/>
          <w:bCs/>
          <w:sz w:val="24"/>
          <w:szCs w:val="24"/>
        </w:rPr>
        <w:t>Виконання практичної роботи</w:t>
      </w:r>
    </w:p>
    <w:p w:rsidR="00606ADB" w:rsidRDefault="00AE4753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="00606ADB" w:rsidRPr="004345EB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https://docs.google.com/forms/d/e/1FAIpQLSfJzEK5DFPl_OT_WE1UIeFSmGvgY-ABq0zZDsQnYeywSLGWWg/viewform?usp=sf_link</w:t>
        </w:r>
      </w:hyperlink>
    </w:p>
    <w:p w:rsidR="00606ADB" w:rsidRPr="00606ADB" w:rsidRDefault="00606ADB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6ADB">
        <w:rPr>
          <w:rFonts w:ascii="Times New Roman" w:hAnsi="Times New Roman" w:cs="Times New Roman"/>
          <w:bCs/>
          <w:sz w:val="24"/>
          <w:szCs w:val="24"/>
        </w:rPr>
        <w:t xml:space="preserve">або </w:t>
      </w:r>
      <w:hyperlink r:id="rId7" w:history="1">
        <w:r w:rsidRPr="00606ADB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https://bit.ly/3b</w:t>
        </w:r>
        <w:r w:rsidRPr="00606ADB">
          <w:rPr>
            <w:rStyle w:val="a5"/>
            <w:rFonts w:ascii="Times New Roman" w:hAnsi="Times New Roman" w:cs="Times New Roman"/>
            <w:bCs/>
            <w:sz w:val="24"/>
            <w:szCs w:val="24"/>
          </w:rPr>
          <w:t>P</w:t>
        </w:r>
        <w:r w:rsidRPr="00606ADB">
          <w:rPr>
            <w:rStyle w:val="a5"/>
            <w:rFonts w:ascii="Times New Roman" w:hAnsi="Times New Roman" w:cs="Times New Roman"/>
            <w:bCs/>
            <w:sz w:val="24"/>
            <w:szCs w:val="24"/>
          </w:rPr>
          <w:t>g6Hg</w:t>
        </w:r>
      </w:hyperlink>
    </w:p>
    <w:p w:rsidR="00606ADB" w:rsidRDefault="00B659B3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659B3">
        <w:rPr>
          <w:rFonts w:ascii="Times New Roman" w:hAnsi="Times New Roman" w:cs="Times New Roman"/>
          <w:bCs/>
          <w:sz w:val="24"/>
          <w:szCs w:val="24"/>
        </w:rPr>
        <w:t xml:space="preserve">Робота з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Pr="004345EB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https://ru.code-basic</w:t>
        </w:r>
        <w:r w:rsidRPr="004345EB">
          <w:rPr>
            <w:rStyle w:val="a5"/>
            <w:rFonts w:ascii="Times New Roman" w:hAnsi="Times New Roman" w:cs="Times New Roman"/>
            <w:bCs/>
            <w:sz w:val="24"/>
            <w:szCs w:val="24"/>
          </w:rPr>
          <w:t>s</w:t>
        </w:r>
        <w:r w:rsidRPr="004345EB">
          <w:rPr>
            <w:rStyle w:val="a5"/>
            <w:rFonts w:ascii="Times New Roman" w:hAnsi="Times New Roman" w:cs="Times New Roman"/>
            <w:bCs/>
            <w:sz w:val="24"/>
            <w:szCs w:val="24"/>
          </w:rPr>
          <w:t>.com/</w:t>
        </w:r>
      </w:hyperlink>
    </w:p>
    <w:p w:rsidR="00B659B3" w:rsidRPr="00B659B3" w:rsidRDefault="00B659B3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Узагальнення та систематизація набутих знань</w:t>
      </w:r>
    </w:p>
    <w:p w:rsidR="007C35EA" w:rsidRPr="007C35EA" w:rsidRDefault="007C35EA" w:rsidP="00FA76D3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Підсумки уроку</w:t>
      </w:r>
    </w:p>
    <w:p w:rsidR="007C35EA" w:rsidRPr="007C35EA" w:rsidRDefault="007C35EA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C35EA">
        <w:rPr>
          <w:rFonts w:ascii="Times New Roman" w:hAnsi="Times New Roman" w:cs="Times New Roman"/>
          <w:b/>
          <w:sz w:val="24"/>
          <w:szCs w:val="24"/>
        </w:rPr>
        <w:t>Домашнє завдання</w:t>
      </w:r>
    </w:p>
    <w:p w:rsidR="007C35EA" w:rsidRDefault="00C0712D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Повторити</w:t>
      </w:r>
      <w:r w:rsidR="007C35EA">
        <w:rPr>
          <w:rFonts w:ascii="Times New Roman" w:hAnsi="Times New Roman" w:cs="Times New Roman"/>
          <w:sz w:val="24"/>
          <w:szCs w:val="24"/>
        </w:rPr>
        <w:t xml:space="preserve"> за підручником §</w:t>
      </w:r>
      <w:r w:rsidR="00715788">
        <w:rPr>
          <w:rFonts w:ascii="Times New Roman" w:hAnsi="Times New Roman" w:cs="Times New Roman"/>
          <w:sz w:val="24"/>
          <w:szCs w:val="24"/>
        </w:rPr>
        <w:t>2</w:t>
      </w:r>
      <w:r w:rsidR="00106BFE">
        <w:rPr>
          <w:rFonts w:ascii="Times New Roman" w:hAnsi="Times New Roman" w:cs="Times New Roman"/>
          <w:sz w:val="24"/>
          <w:szCs w:val="24"/>
        </w:rPr>
        <w:t>.</w:t>
      </w:r>
      <w:r w:rsidR="00715788">
        <w:rPr>
          <w:rFonts w:ascii="Times New Roman" w:hAnsi="Times New Roman" w:cs="Times New Roman"/>
          <w:sz w:val="24"/>
          <w:szCs w:val="24"/>
        </w:rPr>
        <w:t>3, 2.4</w:t>
      </w:r>
    </w:p>
    <w:p w:rsidR="00B659B3" w:rsidRDefault="00994314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Використовуючи сервіс </w:t>
      </w:r>
      <w:hyperlink r:id="rId9" w:history="1">
        <w:r w:rsidRPr="004345EB">
          <w:rPr>
            <w:rStyle w:val="a5"/>
            <w:rFonts w:ascii="Times New Roman" w:hAnsi="Times New Roman" w:cs="Times New Roman"/>
            <w:bCs/>
            <w:sz w:val="24"/>
            <w:szCs w:val="24"/>
          </w:rPr>
          <w:t>https://ru.code-basics.com/languages/python</w:t>
        </w:r>
      </w:hyperlink>
    </w:p>
    <w:p w:rsidR="00994314" w:rsidRDefault="00994314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виконати завдання до 12 уроку</w:t>
      </w:r>
    </w:p>
    <w:p w:rsidR="00994314" w:rsidRPr="00DB46B0" w:rsidRDefault="00994314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5788" w:rsidRDefault="00715788" w:rsidP="003E1992">
      <w:pPr>
        <w:tabs>
          <w:tab w:val="left" w:pos="1701"/>
        </w:tabs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="00715788" w:rsidSect="00AE47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2957"/>
    <w:multiLevelType w:val="hybridMultilevel"/>
    <w:tmpl w:val="4380176A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935F7"/>
    <w:multiLevelType w:val="hybridMultilevel"/>
    <w:tmpl w:val="114861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F7A49"/>
    <w:multiLevelType w:val="hybridMultilevel"/>
    <w:tmpl w:val="114861F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5417"/>
    <w:multiLevelType w:val="hybridMultilevel"/>
    <w:tmpl w:val="77D218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C7A46"/>
    <w:multiLevelType w:val="hybridMultilevel"/>
    <w:tmpl w:val="2508E8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D6FBB"/>
    <w:multiLevelType w:val="hybridMultilevel"/>
    <w:tmpl w:val="55D2DB2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61A6A"/>
    <w:multiLevelType w:val="hybridMultilevel"/>
    <w:tmpl w:val="05A84F0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A61D6"/>
    <w:multiLevelType w:val="hybridMultilevel"/>
    <w:tmpl w:val="CFD0DF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attachedTemplate r:id="rId1"/>
  <w:defaultTabStop w:val="708"/>
  <w:hyphenationZone w:val="425"/>
  <w:characterSpacingControl w:val="doNotCompress"/>
  <w:compat/>
  <w:rsids>
    <w:rsidRoot w:val="00B31283"/>
    <w:rsid w:val="000928A9"/>
    <w:rsid w:val="00106BFE"/>
    <w:rsid w:val="001605D1"/>
    <w:rsid w:val="0016543F"/>
    <w:rsid w:val="0026569B"/>
    <w:rsid w:val="003E1992"/>
    <w:rsid w:val="00483ECB"/>
    <w:rsid w:val="004B4992"/>
    <w:rsid w:val="004D4A1D"/>
    <w:rsid w:val="00513CC5"/>
    <w:rsid w:val="00606ADB"/>
    <w:rsid w:val="006851E8"/>
    <w:rsid w:val="00715788"/>
    <w:rsid w:val="007A65EF"/>
    <w:rsid w:val="007C35EA"/>
    <w:rsid w:val="00942E5E"/>
    <w:rsid w:val="00994314"/>
    <w:rsid w:val="00A13897"/>
    <w:rsid w:val="00AE4753"/>
    <w:rsid w:val="00B31283"/>
    <w:rsid w:val="00B659B3"/>
    <w:rsid w:val="00BB412E"/>
    <w:rsid w:val="00C0712D"/>
    <w:rsid w:val="00C21856"/>
    <w:rsid w:val="00DB46B0"/>
    <w:rsid w:val="00E86672"/>
    <w:rsid w:val="00FA7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753"/>
  </w:style>
  <w:style w:type="paragraph" w:styleId="2">
    <w:name w:val="heading 2"/>
    <w:basedOn w:val="a"/>
    <w:link w:val="20"/>
    <w:uiPriority w:val="9"/>
    <w:qFormat/>
    <w:rsid w:val="00C071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C071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92"/>
    <w:pPr>
      <w:ind w:left="720"/>
      <w:contextualSpacing/>
    </w:pPr>
  </w:style>
  <w:style w:type="table" w:styleId="a4">
    <w:name w:val="Table Grid"/>
    <w:basedOn w:val="a1"/>
    <w:uiPriority w:val="39"/>
    <w:rsid w:val="003E1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071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712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C071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071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C07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712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7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0712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C0712D"/>
  </w:style>
  <w:style w:type="character" w:customStyle="1" w:styleId="nn">
    <w:name w:val="nn"/>
    <w:basedOn w:val="a0"/>
    <w:rsid w:val="00C0712D"/>
  </w:style>
  <w:style w:type="character" w:customStyle="1" w:styleId="n">
    <w:name w:val="n"/>
    <w:basedOn w:val="a0"/>
    <w:rsid w:val="00C0712D"/>
  </w:style>
  <w:style w:type="character" w:customStyle="1" w:styleId="o">
    <w:name w:val="o"/>
    <w:basedOn w:val="a0"/>
    <w:rsid w:val="00C0712D"/>
  </w:style>
  <w:style w:type="character" w:customStyle="1" w:styleId="p">
    <w:name w:val="p"/>
    <w:basedOn w:val="a0"/>
    <w:rsid w:val="00C0712D"/>
  </w:style>
  <w:style w:type="character" w:customStyle="1" w:styleId="s1">
    <w:name w:val="s1"/>
    <w:basedOn w:val="a0"/>
    <w:rsid w:val="00C0712D"/>
  </w:style>
  <w:style w:type="character" w:customStyle="1" w:styleId="mi">
    <w:name w:val="mi"/>
    <w:basedOn w:val="a0"/>
    <w:rsid w:val="00C0712D"/>
  </w:style>
  <w:style w:type="character" w:styleId="a7">
    <w:name w:val="FollowedHyperlink"/>
    <w:basedOn w:val="a0"/>
    <w:uiPriority w:val="99"/>
    <w:semiHidden/>
    <w:unhideWhenUsed/>
    <w:rsid w:val="0099431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code-basic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bPg6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fJzEK5DFPl_OT_WE1UIeFSmGvgY-ABq0zZDsQnYeywSLGWWg/viewform?usp=sf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code-basic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code-basics.com/languages/pytho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oogleDrive_school\&#1030;&#1085;&#1092;&#1086;&#1088;&#1084;&#1072;&#1090;&#1080;&#1082;&#1072;\&#1064;&#1072;&#1073;&#1083;&#1086;&#1085;&#1080;%20&#1091;&#1088;&#1086;&#1082;&#1110;&#1074;\&#1059;&#1088;&#1086;&#1082;%20&#1079;&#1072;&#1089;&#1074;&#1086;&#1108;&#1085;&#1085;&#1103;%20&#1085;&#1086;&#1074;&#1080;&#1093;%20&#1079;&#1085;&#1072;&#1085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Урок засвоєння нових знань</Template>
  <TotalTime>505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7</cp:revision>
  <cp:lastPrinted>2020-09-21T05:04:00Z</cp:lastPrinted>
  <dcterms:created xsi:type="dcterms:W3CDTF">2020-09-19T08:36:00Z</dcterms:created>
  <dcterms:modified xsi:type="dcterms:W3CDTF">2020-09-21T05:48:00Z</dcterms:modified>
</cp:coreProperties>
</file>